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DFE06" w14:textId="47F0A279" w:rsidR="00222939" w:rsidRPr="007F1D0B" w:rsidRDefault="005E3CBF" w:rsidP="008A639F">
      <w:r>
        <w:rPr>
          <w:noProof/>
          <w:lang w:eastAsia="en-IN"/>
        </w:rPr>
        <w:drawing>
          <wp:anchor distT="0" distB="0" distL="114300" distR="114300" simplePos="0" relativeHeight="251697152" behindDoc="0" locked="0" layoutInCell="1" allowOverlap="1" wp14:anchorId="1B646C02" wp14:editId="52E23F93">
            <wp:simplePos x="0" y="0"/>
            <wp:positionH relativeFrom="column">
              <wp:posOffset>-2095500</wp:posOffset>
            </wp:positionH>
            <wp:positionV relativeFrom="paragraph">
              <wp:posOffset>-231775</wp:posOffset>
            </wp:positionV>
            <wp:extent cx="1519057" cy="1440180"/>
            <wp:effectExtent l="57150" t="57150" r="62230" b="845820"/>
            <wp:wrapNone/>
            <wp:docPr id="2099031313" name="Picture 7" descr="A person in a white shi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031313" name="Picture 7" descr="A person in a white shir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057" cy="144018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D0B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1" layoutInCell="1" allowOverlap="1" wp14:anchorId="4F03F0F8" wp14:editId="1E587BA8">
                <wp:simplePos x="0" y="0"/>
                <wp:positionH relativeFrom="page">
                  <wp:posOffset>236220</wp:posOffset>
                </wp:positionH>
                <wp:positionV relativeFrom="page">
                  <wp:posOffset>3718560</wp:posOffset>
                </wp:positionV>
                <wp:extent cx="1810385" cy="124968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385" cy="1249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091DA" w14:textId="0359C5E3" w:rsidR="007F1D0B" w:rsidRPr="007F1D0B" w:rsidRDefault="007F1D0B" w:rsidP="007F1D0B">
                            <w:pPr>
                              <w:pStyle w:val="Heading2"/>
                            </w:pPr>
                            <w:r w:rsidRPr="007F1D0B">
                              <w:t>Education</w:t>
                            </w:r>
                          </w:p>
                          <w:p w14:paraId="6588661C" w14:textId="77777777" w:rsidR="007F1D0B" w:rsidRPr="007F1D0B" w:rsidRDefault="007F1D0B" w:rsidP="00222939">
                            <w:pPr>
                              <w:pStyle w:val="smallspace"/>
                            </w:pPr>
                          </w:p>
                          <w:p w14:paraId="473315EC" w14:textId="1488FE5B" w:rsidR="007F1D0B" w:rsidRPr="00222939" w:rsidRDefault="00CE4454" w:rsidP="00222939">
                            <w:pPr>
                              <w:pStyle w:val="Sidepanelinfo"/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BSc (Hons) Software Engineering</w:t>
                            </w:r>
                          </w:p>
                          <w:p w14:paraId="0DDCD62E" w14:textId="68C54CDC" w:rsidR="007F1D0B" w:rsidRPr="007F1D0B" w:rsidRDefault="00CE4454" w:rsidP="00222939">
                            <w:pPr>
                              <w:pStyle w:val="Sidepanelinfo"/>
                            </w:pPr>
                            <w:r>
                              <w:t xml:space="preserve">NSBM </w:t>
                            </w:r>
                            <w:bookmarkStart w:id="0" w:name="_Hlk198886562"/>
                            <w:r>
                              <w:t>Green</w:t>
                            </w:r>
                            <w:bookmarkEnd w:id="0"/>
                            <w:r>
                              <w:t xml:space="preserve"> University</w:t>
                            </w:r>
                          </w:p>
                          <w:p w14:paraId="6C115536" w14:textId="6186BFAD" w:rsidR="007F1D0B" w:rsidRPr="007F1D0B" w:rsidRDefault="007F1D0B" w:rsidP="00222939">
                            <w:pPr>
                              <w:pStyle w:val="Sidepanelinfo"/>
                            </w:pPr>
                            <w:r w:rsidRPr="007F1D0B">
                              <w:t>20</w:t>
                            </w:r>
                            <w:r w:rsidR="00CE4454">
                              <w:t>23</w:t>
                            </w:r>
                            <w:r w:rsidR="00CE4454" w:rsidRPr="00CE4454">
                              <w:t>—</w:t>
                            </w:r>
                            <w:r w:rsidR="00CE4454">
                              <w:t>Present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03F0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6pt;margin-top:292.8pt;width:142.55pt;height:98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" filled="f" stroked="f">
                <v:textbox>
                  <w:txbxContent>
                    <w:p w14:paraId="7D2091DA" w14:textId="0359C5E3" w:rsidR="007F1D0B" w:rsidRPr="007F1D0B" w:rsidRDefault="007F1D0B" w:rsidP="007F1D0B">
                      <w:pPr>
                        <w:pStyle w:val="Heading2"/>
                      </w:pPr>
                      <w:r w:rsidRPr="007F1D0B">
                        <w:t>Education</w:t>
                      </w:r>
                    </w:p>
                    <w:p w14:paraId="6588661C" w14:textId="77777777" w:rsidR="007F1D0B" w:rsidRPr="007F1D0B" w:rsidRDefault="007F1D0B" w:rsidP="00222939">
                      <w:pPr>
                        <w:pStyle w:val="smallspace"/>
                      </w:pPr>
                    </w:p>
                    <w:p w14:paraId="473315EC" w14:textId="1488FE5B" w:rsidR="007F1D0B" w:rsidRPr="00222939" w:rsidRDefault="00CE4454" w:rsidP="00222939">
                      <w:pPr>
                        <w:pStyle w:val="Sidepanelinfo"/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BSc (Hons) Software Engineering</w:t>
                      </w:r>
                    </w:p>
                    <w:p w14:paraId="0DDCD62E" w14:textId="68C54CDC" w:rsidR="007F1D0B" w:rsidRPr="007F1D0B" w:rsidRDefault="00CE4454" w:rsidP="00222939">
                      <w:pPr>
                        <w:pStyle w:val="Sidepanelinfo"/>
                      </w:pPr>
                      <w:r>
                        <w:t xml:space="preserve">NSBM </w:t>
                      </w:r>
                      <w:bookmarkStart w:id="1" w:name="_Hlk198886562"/>
                      <w:r>
                        <w:t>Green</w:t>
                      </w:r>
                      <w:bookmarkEnd w:id="1"/>
                      <w:r>
                        <w:t xml:space="preserve"> University</w:t>
                      </w:r>
                    </w:p>
                    <w:p w14:paraId="6C115536" w14:textId="6186BFAD" w:rsidR="007F1D0B" w:rsidRPr="007F1D0B" w:rsidRDefault="007F1D0B" w:rsidP="00222939">
                      <w:pPr>
                        <w:pStyle w:val="Sidepanelinfo"/>
                      </w:pPr>
                      <w:r w:rsidRPr="007F1D0B">
                        <w:t>20</w:t>
                      </w:r>
                      <w:r w:rsidR="00CE4454">
                        <w:t>23</w:t>
                      </w:r>
                      <w:r w:rsidR="00CE4454" w:rsidRPr="00CE4454">
                        <w:t>—</w:t>
                      </w:r>
                      <w:r w:rsidR="00CE4454">
                        <w:t>Present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7F1D0B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1" layoutInCell="1" allowOverlap="1" wp14:anchorId="6E5C83BB" wp14:editId="3E66AA8C">
                <wp:simplePos x="0" y="0"/>
                <wp:positionH relativeFrom="page">
                  <wp:posOffset>236220</wp:posOffset>
                </wp:positionH>
                <wp:positionV relativeFrom="page">
                  <wp:posOffset>4998720</wp:posOffset>
                </wp:positionV>
                <wp:extent cx="1810385" cy="220218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385" cy="2202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AD880" w14:textId="77777777" w:rsidR="007F1D0B" w:rsidRPr="007F1D0B" w:rsidRDefault="007F1D0B" w:rsidP="007F1D0B">
                            <w:pPr>
                              <w:pStyle w:val="Heading2"/>
                            </w:pPr>
                            <w:r w:rsidRPr="007F1D0B">
                              <w:t>Skills</w:t>
                            </w:r>
                          </w:p>
                          <w:p w14:paraId="5830619E" w14:textId="77777777" w:rsidR="007F1D0B" w:rsidRPr="007F1D0B" w:rsidRDefault="007F1D0B" w:rsidP="00222939">
                            <w:pPr>
                              <w:pStyle w:val="smallspace"/>
                            </w:pPr>
                          </w:p>
                          <w:p w14:paraId="531DD04D" w14:textId="76CF8C5B" w:rsidR="007F1D0B" w:rsidRPr="007F1D0B" w:rsidRDefault="00CE4454" w:rsidP="00222939">
                            <w:pPr>
                              <w:pStyle w:val="List"/>
                            </w:pPr>
                            <w:r>
                              <w:t>HTML/CSS</w:t>
                            </w:r>
                          </w:p>
                          <w:p w14:paraId="39CCF503" w14:textId="6A134A67" w:rsidR="007F1D0B" w:rsidRPr="007F1D0B" w:rsidRDefault="007F1D0B" w:rsidP="00222939">
                            <w:pPr>
                              <w:pStyle w:val="List"/>
                            </w:pPr>
                            <w:r w:rsidRPr="007F1D0B">
                              <w:t>Java</w:t>
                            </w:r>
                            <w:r w:rsidR="00CE4454">
                              <w:t>Script</w:t>
                            </w:r>
                          </w:p>
                          <w:p w14:paraId="06E0422B" w14:textId="326437AF" w:rsidR="007F1D0B" w:rsidRPr="007F1D0B" w:rsidRDefault="00CE4454" w:rsidP="00222939">
                            <w:pPr>
                              <w:pStyle w:val="List"/>
                            </w:pPr>
                            <w:r>
                              <w:t>PHP</w:t>
                            </w:r>
                          </w:p>
                          <w:p w14:paraId="6457296F" w14:textId="29F7BF97" w:rsidR="007F1D0B" w:rsidRPr="007F1D0B" w:rsidRDefault="00CE4454" w:rsidP="00222939">
                            <w:pPr>
                              <w:pStyle w:val="List"/>
                            </w:pPr>
                            <w:r>
                              <w:t>Java</w:t>
                            </w:r>
                          </w:p>
                          <w:p w14:paraId="7EDD81E7" w14:textId="69464622" w:rsidR="007F1D0B" w:rsidRDefault="00CE4454" w:rsidP="00222939">
                            <w:pPr>
                              <w:pStyle w:val="List"/>
                            </w:pPr>
                            <w:r>
                              <w:t>SQL (MySQL)</w:t>
                            </w:r>
                          </w:p>
                          <w:p w14:paraId="58C06DEF" w14:textId="1F1C4C78" w:rsidR="00CE4454" w:rsidRDefault="00CE4454" w:rsidP="00222939">
                            <w:pPr>
                              <w:pStyle w:val="List"/>
                            </w:pPr>
                            <w:r>
                              <w:t>Flutter (Dart)</w:t>
                            </w:r>
                          </w:p>
                          <w:p w14:paraId="09463A6C" w14:textId="13EB7C88" w:rsidR="00CE4454" w:rsidRPr="007F1D0B" w:rsidRDefault="00CE4454" w:rsidP="00222939">
                            <w:pPr>
                              <w:pStyle w:val="List"/>
                            </w:pPr>
                            <w:r>
                              <w:t>Git/GitHub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C83BB" id="_x0000_s1027" type="#_x0000_t202" style="position:absolute;left:0;text-align:left;margin-left:18.6pt;margin-top:393.6pt;width:142.55pt;height:173.4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" filled="f" stroked="f">
                <v:textbox>
                  <w:txbxContent>
                    <w:p w14:paraId="205AD880" w14:textId="77777777" w:rsidR="007F1D0B" w:rsidRPr="007F1D0B" w:rsidRDefault="007F1D0B" w:rsidP="007F1D0B">
                      <w:pPr>
                        <w:pStyle w:val="Heading2"/>
                      </w:pPr>
                      <w:r w:rsidRPr="007F1D0B">
                        <w:t>Skills</w:t>
                      </w:r>
                    </w:p>
                    <w:p w14:paraId="5830619E" w14:textId="77777777" w:rsidR="007F1D0B" w:rsidRPr="007F1D0B" w:rsidRDefault="007F1D0B" w:rsidP="00222939">
                      <w:pPr>
                        <w:pStyle w:val="smallspace"/>
                      </w:pPr>
                    </w:p>
                    <w:p w14:paraId="531DD04D" w14:textId="76CF8C5B" w:rsidR="007F1D0B" w:rsidRPr="007F1D0B" w:rsidRDefault="00CE4454" w:rsidP="00222939">
                      <w:pPr>
                        <w:pStyle w:val="List"/>
                      </w:pPr>
                      <w:r>
                        <w:t>HTML/CSS</w:t>
                      </w:r>
                    </w:p>
                    <w:p w14:paraId="39CCF503" w14:textId="6A134A67" w:rsidR="007F1D0B" w:rsidRPr="007F1D0B" w:rsidRDefault="007F1D0B" w:rsidP="00222939">
                      <w:pPr>
                        <w:pStyle w:val="List"/>
                      </w:pPr>
                      <w:r w:rsidRPr="007F1D0B">
                        <w:t>Java</w:t>
                      </w:r>
                      <w:r w:rsidR="00CE4454">
                        <w:t>Script</w:t>
                      </w:r>
                    </w:p>
                    <w:p w14:paraId="06E0422B" w14:textId="326437AF" w:rsidR="007F1D0B" w:rsidRPr="007F1D0B" w:rsidRDefault="00CE4454" w:rsidP="00222939">
                      <w:pPr>
                        <w:pStyle w:val="List"/>
                      </w:pPr>
                      <w:r>
                        <w:t>PHP</w:t>
                      </w:r>
                    </w:p>
                    <w:p w14:paraId="6457296F" w14:textId="29F7BF97" w:rsidR="007F1D0B" w:rsidRPr="007F1D0B" w:rsidRDefault="00CE4454" w:rsidP="00222939">
                      <w:pPr>
                        <w:pStyle w:val="List"/>
                      </w:pPr>
                      <w:r>
                        <w:t>Java</w:t>
                      </w:r>
                    </w:p>
                    <w:p w14:paraId="7EDD81E7" w14:textId="69464622" w:rsidR="007F1D0B" w:rsidRDefault="00CE4454" w:rsidP="00222939">
                      <w:pPr>
                        <w:pStyle w:val="List"/>
                      </w:pPr>
                      <w:r>
                        <w:t>SQL (MySQL)</w:t>
                      </w:r>
                    </w:p>
                    <w:p w14:paraId="58C06DEF" w14:textId="1F1C4C78" w:rsidR="00CE4454" w:rsidRDefault="00CE4454" w:rsidP="00222939">
                      <w:pPr>
                        <w:pStyle w:val="List"/>
                      </w:pPr>
                      <w:r>
                        <w:t>Flutter (Dart)</w:t>
                      </w:r>
                    </w:p>
                    <w:p w14:paraId="09463A6C" w14:textId="13EB7C88" w:rsidR="00CE4454" w:rsidRPr="007F1D0B" w:rsidRDefault="00CE4454" w:rsidP="00222939">
                      <w:pPr>
                        <w:pStyle w:val="List"/>
                      </w:pPr>
                      <w:r>
                        <w:t>Git/GitHub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7F1D0B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1" layoutInCell="1" allowOverlap="1" wp14:anchorId="3E09728D" wp14:editId="660B3A4E">
                <wp:simplePos x="0" y="0"/>
                <wp:positionH relativeFrom="page">
                  <wp:posOffset>236220</wp:posOffset>
                </wp:positionH>
                <wp:positionV relativeFrom="page">
                  <wp:posOffset>7216140</wp:posOffset>
                </wp:positionV>
                <wp:extent cx="1810385" cy="144018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385" cy="1440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A9B24" w14:textId="6E7287B5" w:rsidR="007F1D0B" w:rsidRPr="007F1D0B" w:rsidRDefault="00CE4454" w:rsidP="007F1D0B">
                            <w:pPr>
                              <w:pStyle w:val="Heading2"/>
                            </w:pPr>
                            <w:r>
                              <w:t>LANGUAGES</w:t>
                            </w:r>
                          </w:p>
                          <w:p w14:paraId="734EB9E6" w14:textId="77777777" w:rsidR="007F1D0B" w:rsidRPr="007F1D0B" w:rsidRDefault="007F1D0B" w:rsidP="00222939">
                            <w:pPr>
                              <w:pStyle w:val="smallspace"/>
                            </w:pPr>
                          </w:p>
                          <w:p w14:paraId="2E3E9648" w14:textId="1B4699BA" w:rsidR="007F1D0B" w:rsidRPr="00222939" w:rsidRDefault="00CE4454" w:rsidP="00222939">
                            <w:pPr>
                              <w:pStyle w:val="Sidepanelinfo"/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English</w:t>
                            </w:r>
                          </w:p>
                          <w:p w14:paraId="5ED233DD" w14:textId="2A20D9EF" w:rsidR="007F1D0B" w:rsidRPr="007F1D0B" w:rsidRDefault="00CE4454" w:rsidP="00222939">
                            <w:pPr>
                              <w:pStyle w:val="Sidepanelinfo"/>
                            </w:pPr>
                            <w:r>
                              <w:t>Fluent</w:t>
                            </w:r>
                          </w:p>
                          <w:p w14:paraId="411C9873" w14:textId="77777777" w:rsidR="007F1D0B" w:rsidRPr="007F1D0B" w:rsidRDefault="007F1D0B" w:rsidP="00222939">
                            <w:pPr>
                              <w:pStyle w:val="Sidepanelinfo"/>
                            </w:pPr>
                          </w:p>
                          <w:p w14:paraId="01115497" w14:textId="5412509E" w:rsidR="007F1D0B" w:rsidRPr="00222939" w:rsidRDefault="00CE4454" w:rsidP="00222939">
                            <w:pPr>
                              <w:pStyle w:val="Sidepanelinfo"/>
                              <w:rPr>
                                <w:rStyle w:val="Emphasis"/>
                              </w:rPr>
                            </w:pPr>
                            <w:r>
                              <w:rPr>
                                <w:rStyle w:val="Emphasis"/>
                              </w:rPr>
                              <w:t>Sinhala</w:t>
                            </w:r>
                          </w:p>
                          <w:p w14:paraId="012E9BC4" w14:textId="7359DD0F" w:rsidR="007F1D0B" w:rsidRPr="007F1D0B" w:rsidRDefault="00857D4A" w:rsidP="00CE4454">
                            <w:pPr>
                              <w:pStyle w:val="Sidepanelinfo"/>
                            </w:pPr>
                            <w:r>
                              <w:t>Fluent</w:t>
                            </w:r>
                          </w:p>
                          <w:p w14:paraId="741A5E0B" w14:textId="77777777" w:rsidR="007F1D0B" w:rsidRPr="007F1D0B" w:rsidRDefault="007F1D0B" w:rsidP="00222939">
                            <w:pPr>
                              <w:pStyle w:val="Sidepanelinfo"/>
                            </w:pPr>
                          </w:p>
                          <w:p w14:paraId="3296B828" w14:textId="77777777" w:rsidR="007F1D0B" w:rsidRPr="007F1D0B" w:rsidRDefault="007F1D0B" w:rsidP="00222939">
                            <w:pPr>
                              <w:pStyle w:val="Sidepanelinf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9728D" id="_x0000_s1028" type="#_x0000_t202" style="position:absolute;left:0;text-align:left;margin-left:18.6pt;margin-top:568.2pt;width:142.55pt;height:113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" filled="f" stroked="f">
                <v:textbox>
                  <w:txbxContent>
                    <w:p w14:paraId="70EA9B24" w14:textId="6E7287B5" w:rsidR="007F1D0B" w:rsidRPr="007F1D0B" w:rsidRDefault="00CE4454" w:rsidP="007F1D0B">
                      <w:pPr>
                        <w:pStyle w:val="Heading2"/>
                      </w:pPr>
                      <w:r>
                        <w:t>LANGUAGES</w:t>
                      </w:r>
                    </w:p>
                    <w:p w14:paraId="734EB9E6" w14:textId="77777777" w:rsidR="007F1D0B" w:rsidRPr="007F1D0B" w:rsidRDefault="007F1D0B" w:rsidP="00222939">
                      <w:pPr>
                        <w:pStyle w:val="smallspace"/>
                      </w:pPr>
                    </w:p>
                    <w:p w14:paraId="2E3E9648" w14:textId="1B4699BA" w:rsidR="007F1D0B" w:rsidRPr="00222939" w:rsidRDefault="00CE4454" w:rsidP="00222939">
                      <w:pPr>
                        <w:pStyle w:val="Sidepanelinfo"/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English</w:t>
                      </w:r>
                    </w:p>
                    <w:p w14:paraId="5ED233DD" w14:textId="2A20D9EF" w:rsidR="007F1D0B" w:rsidRPr="007F1D0B" w:rsidRDefault="00CE4454" w:rsidP="00222939">
                      <w:pPr>
                        <w:pStyle w:val="Sidepanelinfo"/>
                      </w:pPr>
                      <w:r>
                        <w:t>Fluent</w:t>
                      </w:r>
                    </w:p>
                    <w:p w14:paraId="411C9873" w14:textId="77777777" w:rsidR="007F1D0B" w:rsidRPr="007F1D0B" w:rsidRDefault="007F1D0B" w:rsidP="00222939">
                      <w:pPr>
                        <w:pStyle w:val="Sidepanelinfo"/>
                      </w:pPr>
                    </w:p>
                    <w:p w14:paraId="01115497" w14:textId="5412509E" w:rsidR="007F1D0B" w:rsidRPr="00222939" w:rsidRDefault="00CE4454" w:rsidP="00222939">
                      <w:pPr>
                        <w:pStyle w:val="Sidepanelinfo"/>
                        <w:rPr>
                          <w:rStyle w:val="Emphasis"/>
                        </w:rPr>
                      </w:pPr>
                      <w:r>
                        <w:rPr>
                          <w:rStyle w:val="Emphasis"/>
                        </w:rPr>
                        <w:t>Sinhala</w:t>
                      </w:r>
                    </w:p>
                    <w:p w14:paraId="012E9BC4" w14:textId="7359DD0F" w:rsidR="007F1D0B" w:rsidRPr="007F1D0B" w:rsidRDefault="00857D4A" w:rsidP="00CE4454">
                      <w:pPr>
                        <w:pStyle w:val="Sidepanelinfo"/>
                      </w:pPr>
                      <w:r>
                        <w:t>Fluent</w:t>
                      </w:r>
                    </w:p>
                    <w:p w14:paraId="741A5E0B" w14:textId="77777777" w:rsidR="007F1D0B" w:rsidRPr="007F1D0B" w:rsidRDefault="007F1D0B" w:rsidP="00222939">
                      <w:pPr>
                        <w:pStyle w:val="Sidepanelinfo"/>
                      </w:pPr>
                    </w:p>
                    <w:p w14:paraId="3296B828" w14:textId="77777777" w:rsidR="007F1D0B" w:rsidRPr="007F1D0B" w:rsidRDefault="007F1D0B" w:rsidP="00222939">
                      <w:pPr>
                        <w:pStyle w:val="Sidepanelinf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="008A639F" w:rsidRPr="00033A17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1" layoutInCell="1" allowOverlap="1" wp14:anchorId="4D0895FF" wp14:editId="5FD70030">
                <wp:simplePos x="0" y="0"/>
                <wp:positionH relativeFrom="page">
                  <wp:posOffset>236220</wp:posOffset>
                </wp:positionH>
                <wp:positionV relativeFrom="page">
                  <wp:posOffset>1866900</wp:posOffset>
                </wp:positionV>
                <wp:extent cx="1912620" cy="190500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190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EE4B8" w14:textId="4465C204" w:rsidR="00132F4A" w:rsidRPr="007F1D0B" w:rsidRDefault="00132F4A" w:rsidP="00132F4A">
                            <w:pPr>
                              <w:pStyle w:val="Heading2"/>
                            </w:pPr>
                            <w:r>
                              <w:t>CONTACT</w:t>
                            </w:r>
                          </w:p>
                          <w:p w14:paraId="595959DC" w14:textId="77777777" w:rsidR="00132F4A" w:rsidRPr="007F1D0B" w:rsidRDefault="00132F4A" w:rsidP="00132F4A">
                            <w:pPr>
                              <w:pStyle w:val="smallspace"/>
                            </w:pPr>
                          </w:p>
                          <w:p w14:paraId="16BEF8A5" w14:textId="270E2128" w:rsidR="001A32F0" w:rsidRDefault="001A32F0" w:rsidP="002B5E81">
                            <w:pPr>
                              <w:pStyle w:val="Contactinfo"/>
                            </w:pPr>
                            <w:r>
                              <w:t xml:space="preserve">          </w:t>
                            </w:r>
                            <w:hyperlink r:id="rId10" w:history="1">
                              <w:r w:rsidR="000A4D09" w:rsidRPr="000A4D09">
                                <w:rPr>
                                  <w:rStyle w:val="Hyperlink"/>
                                </w:rPr>
                                <w:t xml:space="preserve">(+94) </w:t>
                              </w:r>
                              <w:r w:rsidR="00003BEA" w:rsidRPr="000A4D09">
                                <w:rPr>
                                  <w:rStyle w:val="Hyperlink"/>
                                </w:rPr>
                                <w:t>7</w:t>
                              </w:r>
                              <w:r w:rsidR="00003BEA" w:rsidRPr="000A4D09">
                                <w:rPr>
                                  <w:rStyle w:val="Hyperlink"/>
                                </w:rPr>
                                <w:t>4</w:t>
                              </w:r>
                              <w:r w:rsidR="00003BEA" w:rsidRPr="000A4D09">
                                <w:rPr>
                                  <w:rStyle w:val="Hyperlink"/>
                                </w:rPr>
                                <w:t xml:space="preserve"> 115 3063</w:t>
                              </w:r>
                            </w:hyperlink>
                          </w:p>
                          <w:p w14:paraId="6FCE5CB8" w14:textId="77777777" w:rsidR="000A4D09" w:rsidRPr="00DF7585" w:rsidRDefault="000A4D09" w:rsidP="002B5E81">
                            <w:pPr>
                              <w:pStyle w:val="Contactinfo"/>
                              <w:rPr>
                                <w:sz w:val="8"/>
                                <w:szCs w:val="10"/>
                              </w:rPr>
                            </w:pPr>
                          </w:p>
                          <w:p w14:paraId="5C9E7369" w14:textId="641AD153" w:rsidR="001A32F0" w:rsidRDefault="001A32F0" w:rsidP="002B5E81">
                            <w:pPr>
                              <w:pStyle w:val="Contactinfo"/>
                            </w:pPr>
                            <w:r>
                              <w:t xml:space="preserve">          </w:t>
                            </w:r>
                            <w:hyperlink r:id="rId11" w:history="1">
                              <w:r w:rsidR="002B5E81" w:rsidRPr="000A4D09">
                                <w:rPr>
                                  <w:rStyle w:val="Hyperlink"/>
                                </w:rPr>
                                <w:t>uminduv</w:t>
                              </w:r>
                              <w:r w:rsidR="002B5E81" w:rsidRPr="000A4D09">
                                <w:rPr>
                                  <w:rStyle w:val="Hyperlink"/>
                                </w:rPr>
                                <w:t>h</w:t>
                              </w:r>
                              <w:r w:rsidR="002B5E81" w:rsidRPr="000A4D09">
                                <w:rPr>
                                  <w:rStyle w:val="Hyperlink"/>
                                </w:rPr>
                                <w:t>@gmail.com</w:t>
                              </w:r>
                            </w:hyperlink>
                          </w:p>
                          <w:p w14:paraId="41F58AB2" w14:textId="77777777" w:rsidR="000A4D09" w:rsidRPr="00DF7585" w:rsidRDefault="000A4D09" w:rsidP="002B5E81">
                            <w:pPr>
                              <w:pStyle w:val="Contactinfo"/>
                              <w:rPr>
                                <w:sz w:val="8"/>
                                <w:szCs w:val="10"/>
                              </w:rPr>
                            </w:pPr>
                          </w:p>
                          <w:p w14:paraId="464111FC" w14:textId="73DD362A" w:rsidR="000003B5" w:rsidRDefault="000A4D09" w:rsidP="000A4D09">
                            <w:pPr>
                              <w:pStyle w:val="Contactinfo"/>
                              <w:ind w:left="444"/>
                            </w:pPr>
                            <w:hyperlink r:id="rId12" w:history="1">
                              <w:r w:rsidR="00426DCB" w:rsidRPr="000A4D09">
                                <w:rPr>
                                  <w:rStyle w:val="Hyperlink"/>
                                </w:rPr>
                                <w:t>LinkedIn/Umindu</w:t>
                              </w:r>
                            </w:hyperlink>
                          </w:p>
                          <w:p w14:paraId="5C16D987" w14:textId="77777777" w:rsidR="000A4D09" w:rsidRPr="00DF7585" w:rsidRDefault="000A4D09" w:rsidP="000A4D09">
                            <w:pPr>
                              <w:pStyle w:val="Contactinfo"/>
                              <w:ind w:left="444"/>
                              <w:rPr>
                                <w:sz w:val="8"/>
                                <w:szCs w:val="10"/>
                              </w:rPr>
                            </w:pPr>
                          </w:p>
                          <w:p w14:paraId="25686DF5" w14:textId="6099B394" w:rsidR="008A639F" w:rsidRDefault="000A4D09" w:rsidP="000A4D09">
                            <w:pPr>
                              <w:pStyle w:val="Contactinfo"/>
                              <w:ind w:left="444"/>
                            </w:pPr>
                            <w:hyperlink r:id="rId13" w:history="1">
                              <w:r w:rsidR="00426DCB" w:rsidRPr="000A4D09">
                                <w:rPr>
                                  <w:rStyle w:val="Hyperlink"/>
                                </w:rPr>
                                <w:t>GitHub/Umindu</w:t>
                              </w:r>
                            </w:hyperlink>
                          </w:p>
                          <w:p w14:paraId="0D2B8EE6" w14:textId="77777777" w:rsidR="000A4D09" w:rsidRPr="000A4D09" w:rsidRDefault="000A4D09" w:rsidP="000A4D09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895FF" id="Text Box 3" o:spid="_x0000_s1029" type="#_x0000_t202" style="position:absolute;left:0;text-align:left;margin-left:18.6pt;margin-top:147pt;width:150.6pt;height:150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" filled="f" stroked="f">
                <v:textbox>
                  <w:txbxContent>
                    <w:p w14:paraId="7FBEE4B8" w14:textId="4465C204" w:rsidR="00132F4A" w:rsidRPr="007F1D0B" w:rsidRDefault="00132F4A" w:rsidP="00132F4A">
                      <w:pPr>
                        <w:pStyle w:val="Heading2"/>
                      </w:pPr>
                      <w:r>
                        <w:t>CONTACT</w:t>
                      </w:r>
                    </w:p>
                    <w:p w14:paraId="595959DC" w14:textId="77777777" w:rsidR="00132F4A" w:rsidRPr="007F1D0B" w:rsidRDefault="00132F4A" w:rsidP="00132F4A">
                      <w:pPr>
                        <w:pStyle w:val="smallspace"/>
                      </w:pPr>
                    </w:p>
                    <w:p w14:paraId="16BEF8A5" w14:textId="270E2128" w:rsidR="001A32F0" w:rsidRDefault="001A32F0" w:rsidP="002B5E81">
                      <w:pPr>
                        <w:pStyle w:val="Contactinfo"/>
                      </w:pPr>
                      <w:r>
                        <w:t xml:space="preserve">          </w:t>
                      </w:r>
                      <w:hyperlink r:id="rId14" w:history="1">
                        <w:r w:rsidR="000A4D09" w:rsidRPr="000A4D09">
                          <w:rPr>
                            <w:rStyle w:val="Hyperlink"/>
                          </w:rPr>
                          <w:t xml:space="preserve">(+94) </w:t>
                        </w:r>
                        <w:r w:rsidR="00003BEA" w:rsidRPr="000A4D09">
                          <w:rPr>
                            <w:rStyle w:val="Hyperlink"/>
                          </w:rPr>
                          <w:t>7</w:t>
                        </w:r>
                        <w:r w:rsidR="00003BEA" w:rsidRPr="000A4D09">
                          <w:rPr>
                            <w:rStyle w:val="Hyperlink"/>
                          </w:rPr>
                          <w:t>4</w:t>
                        </w:r>
                        <w:r w:rsidR="00003BEA" w:rsidRPr="000A4D09">
                          <w:rPr>
                            <w:rStyle w:val="Hyperlink"/>
                          </w:rPr>
                          <w:t xml:space="preserve"> 115 3063</w:t>
                        </w:r>
                      </w:hyperlink>
                    </w:p>
                    <w:p w14:paraId="6FCE5CB8" w14:textId="77777777" w:rsidR="000A4D09" w:rsidRPr="00DF7585" w:rsidRDefault="000A4D09" w:rsidP="002B5E81">
                      <w:pPr>
                        <w:pStyle w:val="Contactinfo"/>
                        <w:rPr>
                          <w:sz w:val="8"/>
                          <w:szCs w:val="10"/>
                        </w:rPr>
                      </w:pPr>
                    </w:p>
                    <w:p w14:paraId="5C9E7369" w14:textId="641AD153" w:rsidR="001A32F0" w:rsidRDefault="001A32F0" w:rsidP="002B5E81">
                      <w:pPr>
                        <w:pStyle w:val="Contactinfo"/>
                      </w:pPr>
                      <w:r>
                        <w:t xml:space="preserve">          </w:t>
                      </w:r>
                      <w:hyperlink r:id="rId15" w:history="1">
                        <w:r w:rsidR="002B5E81" w:rsidRPr="000A4D09">
                          <w:rPr>
                            <w:rStyle w:val="Hyperlink"/>
                          </w:rPr>
                          <w:t>uminduv</w:t>
                        </w:r>
                        <w:r w:rsidR="002B5E81" w:rsidRPr="000A4D09">
                          <w:rPr>
                            <w:rStyle w:val="Hyperlink"/>
                          </w:rPr>
                          <w:t>h</w:t>
                        </w:r>
                        <w:r w:rsidR="002B5E81" w:rsidRPr="000A4D09">
                          <w:rPr>
                            <w:rStyle w:val="Hyperlink"/>
                          </w:rPr>
                          <w:t>@gmail.com</w:t>
                        </w:r>
                      </w:hyperlink>
                    </w:p>
                    <w:p w14:paraId="41F58AB2" w14:textId="77777777" w:rsidR="000A4D09" w:rsidRPr="00DF7585" w:rsidRDefault="000A4D09" w:rsidP="002B5E81">
                      <w:pPr>
                        <w:pStyle w:val="Contactinfo"/>
                        <w:rPr>
                          <w:sz w:val="8"/>
                          <w:szCs w:val="10"/>
                        </w:rPr>
                      </w:pPr>
                    </w:p>
                    <w:p w14:paraId="464111FC" w14:textId="73DD362A" w:rsidR="000003B5" w:rsidRDefault="000A4D09" w:rsidP="000A4D09">
                      <w:pPr>
                        <w:pStyle w:val="Contactinfo"/>
                        <w:ind w:left="444"/>
                      </w:pPr>
                      <w:hyperlink r:id="rId16" w:history="1">
                        <w:r w:rsidR="00426DCB" w:rsidRPr="000A4D09">
                          <w:rPr>
                            <w:rStyle w:val="Hyperlink"/>
                          </w:rPr>
                          <w:t>LinkedIn/Umindu</w:t>
                        </w:r>
                      </w:hyperlink>
                    </w:p>
                    <w:p w14:paraId="5C16D987" w14:textId="77777777" w:rsidR="000A4D09" w:rsidRPr="00DF7585" w:rsidRDefault="000A4D09" w:rsidP="000A4D09">
                      <w:pPr>
                        <w:pStyle w:val="Contactinfo"/>
                        <w:ind w:left="444"/>
                        <w:rPr>
                          <w:sz w:val="8"/>
                          <w:szCs w:val="10"/>
                        </w:rPr>
                      </w:pPr>
                    </w:p>
                    <w:p w14:paraId="25686DF5" w14:textId="6099B394" w:rsidR="008A639F" w:rsidRDefault="000A4D09" w:rsidP="000A4D09">
                      <w:pPr>
                        <w:pStyle w:val="Contactinfo"/>
                        <w:ind w:left="444"/>
                      </w:pPr>
                      <w:hyperlink r:id="rId17" w:history="1">
                        <w:r w:rsidR="00426DCB" w:rsidRPr="000A4D09">
                          <w:rPr>
                            <w:rStyle w:val="Hyperlink"/>
                          </w:rPr>
                          <w:t>GitHub/Umindu</w:t>
                        </w:r>
                      </w:hyperlink>
                    </w:p>
                    <w:p w14:paraId="0D2B8EE6" w14:textId="77777777" w:rsidR="000A4D09" w:rsidRPr="000A4D09" w:rsidRDefault="000A4D09" w:rsidP="000A4D09">
                      <w:pPr>
                        <w:pStyle w:val="Contactinfo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04548C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52094" behindDoc="1" locked="1" layoutInCell="1" allowOverlap="1" wp14:anchorId="41807E27" wp14:editId="2B066708">
                <wp:simplePos x="0" y="0"/>
                <wp:positionH relativeFrom="column">
                  <wp:posOffset>-2514600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838459382" name="Group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46355"/>
                          <a:chExt cx="7772742" cy="10058400"/>
                        </a:xfrm>
                      </wpg:grpSpPr>
                      <wps:wsp>
                        <wps:cNvPr id="245410684" name="Rectangle 245410684"/>
                        <wps:cNvSpPr/>
                        <wps:spPr>
                          <a:xfrm>
                            <a:off x="0" y="46355"/>
                            <a:ext cx="2215896" cy="100584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7310507" name="Rectangle 1717310507"/>
                        <wps:cNvSpPr/>
                        <wps:spPr>
                          <a:xfrm>
                            <a:off x="0" y="518160"/>
                            <a:ext cx="7772742" cy="926465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BB40E9" id="Group 8" o:spid="_x0000_s1026" alt="&quot;&quot;" style="position:absolute;margin-left:-198pt;margin-top:0;width:612pt;height:11in;z-index:-251664386;mso-position-vertical-relative:page;mso-height-relative:margin" coordorigin=",463" coordsize="77727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">
                <v:rect id="Rectangle 245410684" o:spid="_x0000_s1027" style="position:absolute;top:463;width:22158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" fillcolor="#f2f3f3 [3208]" stroked="f" strokeweight="1pt"/>
                <v:rect id="Rectangle 1717310507" o:spid="_x0000_s1028" style="position:absolute;top:5181;width:77727;height:9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" fillcolor="#d5dce4 [3209]" stroked="f" strokeweight="1pt"/>
                <w10:wrap anchory="page"/>
                <w10:anchorlock/>
              </v:group>
            </w:pict>
          </mc:Fallback>
        </mc:AlternateContent>
      </w:r>
    </w:p>
    <w:p w14:paraId="77C181BB" w14:textId="70FB8B39" w:rsidR="00121591" w:rsidRPr="007F1D0B" w:rsidRDefault="00121591" w:rsidP="00121591">
      <w:pPr>
        <w:pStyle w:val="Title"/>
      </w:pPr>
      <w:r>
        <w:t>UMINDU HAPUTHANTHRI</w:t>
      </w:r>
    </w:p>
    <w:p w14:paraId="0B4BD89C" w14:textId="2D36C2D5" w:rsidR="00121591" w:rsidRPr="00131A66" w:rsidRDefault="00121591" w:rsidP="00121591">
      <w:pPr>
        <w:pStyle w:val="Subtitle"/>
        <w:rPr>
          <w:sz w:val="24"/>
          <w:szCs w:val="32"/>
        </w:rPr>
      </w:pPr>
      <w:r>
        <w:t>SOFTWARE ENGINEERING UNDERGRADUATE</w:t>
      </w:r>
      <w:r>
        <w:br/>
      </w:r>
    </w:p>
    <w:p w14:paraId="19C6FDEE" w14:textId="44C1C434" w:rsidR="007F1D0B" w:rsidRDefault="007F1D0B" w:rsidP="007F1D0B">
      <w:pPr>
        <w:pStyle w:val="Heading2"/>
      </w:pPr>
      <w:r>
        <w:t xml:space="preserve">Professional </w:t>
      </w:r>
      <w:r w:rsidR="007C0167">
        <w:t>SUMMARY</w:t>
      </w:r>
    </w:p>
    <w:p w14:paraId="02084D76" w14:textId="5C3D830B" w:rsidR="007F1D0B" w:rsidRDefault="000A4D09" w:rsidP="007F1D0B">
      <w:pPr>
        <w:pStyle w:val="smallspace"/>
      </w:pPr>
      <w:r w:rsidRPr="001A32F0">
        <w:rPr>
          <w:noProof/>
        </w:rPr>
        <w:drawing>
          <wp:anchor distT="0" distB="0" distL="114300" distR="114300" simplePos="0" relativeHeight="251692032" behindDoc="1" locked="0" layoutInCell="1" allowOverlap="1" wp14:anchorId="3ABD2FD3" wp14:editId="5DB6D2FC">
            <wp:simplePos x="0" y="0"/>
            <wp:positionH relativeFrom="margin">
              <wp:posOffset>-2217420</wp:posOffset>
            </wp:positionH>
            <wp:positionV relativeFrom="paragraph">
              <wp:posOffset>234315</wp:posOffset>
            </wp:positionV>
            <wp:extent cx="228600" cy="228600"/>
            <wp:effectExtent l="0" t="0" r="0" b="0"/>
            <wp:wrapTight wrapText="bothSides">
              <wp:wrapPolygon edited="0">
                <wp:start x="1800" y="0"/>
                <wp:lineTo x="0" y="1800"/>
                <wp:lineTo x="0" y="16200"/>
                <wp:lineTo x="1800" y="19800"/>
                <wp:lineTo x="18000" y="19800"/>
                <wp:lineTo x="19800" y="16200"/>
                <wp:lineTo x="19800" y="1800"/>
                <wp:lineTo x="18000" y="0"/>
                <wp:lineTo x="1800" y="0"/>
              </wp:wrapPolygon>
            </wp:wrapTight>
            <wp:docPr id="18794381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FF5B20" w14:textId="296C2128" w:rsidR="00426DCB" w:rsidRPr="00426DCB" w:rsidRDefault="00496E58" w:rsidP="00426DCB">
      <w:r w:rsidRPr="001A32F0">
        <w:rPr>
          <w:noProof/>
        </w:rPr>
        <w:drawing>
          <wp:anchor distT="0" distB="0" distL="114300" distR="114300" simplePos="0" relativeHeight="251693056" behindDoc="1" locked="0" layoutInCell="1" allowOverlap="1" wp14:anchorId="27D17852" wp14:editId="42DFE5BF">
            <wp:simplePos x="0" y="0"/>
            <wp:positionH relativeFrom="column">
              <wp:posOffset>-2217420</wp:posOffset>
            </wp:positionH>
            <wp:positionV relativeFrom="paragraph">
              <wp:posOffset>412115</wp:posOffset>
            </wp:positionV>
            <wp:extent cx="228600" cy="228600"/>
            <wp:effectExtent l="0" t="0" r="0" b="0"/>
            <wp:wrapTight wrapText="bothSides">
              <wp:wrapPolygon edited="0">
                <wp:start x="0" y="0"/>
                <wp:lineTo x="0" y="19800"/>
                <wp:lineTo x="19800" y="19800"/>
                <wp:lineTo x="19800" y="0"/>
                <wp:lineTo x="0" y="0"/>
              </wp:wrapPolygon>
            </wp:wrapTight>
            <wp:docPr id="188137504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A32F0">
        <w:rPr>
          <w:noProof/>
        </w:rPr>
        <w:drawing>
          <wp:anchor distT="0" distB="0" distL="114300" distR="114300" simplePos="0" relativeHeight="251704320" behindDoc="0" locked="0" layoutInCell="1" allowOverlap="1" wp14:anchorId="4BA11585" wp14:editId="3440B8D3">
            <wp:simplePos x="0" y="0"/>
            <wp:positionH relativeFrom="column">
              <wp:posOffset>-2217420</wp:posOffset>
            </wp:positionH>
            <wp:positionV relativeFrom="paragraph">
              <wp:posOffset>707390</wp:posOffset>
            </wp:positionV>
            <wp:extent cx="228600" cy="228600"/>
            <wp:effectExtent l="0" t="0" r="0" b="0"/>
            <wp:wrapNone/>
            <wp:docPr id="204344245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E4454" w:rsidRPr="00CE4454">
        <w:t xml:space="preserve">Highly motivated and results-driven Software Engineering </w:t>
      </w:r>
      <w:proofErr w:type="gramStart"/>
      <w:r w:rsidR="00CE4454" w:rsidRPr="00CE4454">
        <w:t>student</w:t>
      </w:r>
      <w:proofErr w:type="gramEnd"/>
      <w:r w:rsidR="00CE4454" w:rsidRPr="00CE4454">
        <w:t xml:space="preserve"> seeking a challenging IT Internship to apply strong foundational knowledge in web and mobile development (Flutter, Java, PHP, JavaScript) and</w:t>
      </w:r>
      <w:r w:rsidR="00C24CD9">
        <w:t xml:space="preserve"> </w:t>
      </w:r>
      <w:r w:rsidR="00CE4454" w:rsidRPr="00CE4454">
        <w:t>contribute to innovative software solutions. Eager to leverage hands-on project experience in a dynamic professional environment to enhance skills and gain practical industry exposure</w:t>
      </w:r>
      <w:r w:rsidR="007F1D0B">
        <w:t>.</w:t>
      </w:r>
    </w:p>
    <w:p w14:paraId="21B16BCE" w14:textId="51003C12" w:rsidR="007F1D0B" w:rsidRDefault="00DF7585" w:rsidP="00222939">
      <w:r w:rsidRPr="00426DCB">
        <w:drawing>
          <wp:anchor distT="0" distB="0" distL="114300" distR="114300" simplePos="0" relativeHeight="251703296" behindDoc="1" locked="0" layoutInCell="1" allowOverlap="1" wp14:anchorId="778DB3C1" wp14:editId="48E80B21">
            <wp:simplePos x="0" y="0"/>
            <wp:positionH relativeFrom="column">
              <wp:posOffset>-2217420</wp:posOffset>
            </wp:positionH>
            <wp:positionV relativeFrom="paragraph">
              <wp:posOffset>86995</wp:posOffset>
            </wp:positionV>
            <wp:extent cx="228600" cy="228600"/>
            <wp:effectExtent l="0" t="0" r="0" b="0"/>
            <wp:wrapTight wrapText="bothSides">
              <wp:wrapPolygon edited="0">
                <wp:start x="1800" y="0"/>
                <wp:lineTo x="0" y="1800"/>
                <wp:lineTo x="0" y="19800"/>
                <wp:lineTo x="19800" y="19800"/>
                <wp:lineTo x="19800" y="1800"/>
                <wp:lineTo x="18000" y="0"/>
                <wp:lineTo x="1800" y="0"/>
              </wp:wrapPolygon>
            </wp:wrapTight>
            <wp:docPr id="18373606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8176EF" w14:textId="12BC48B2" w:rsidR="007F1D0B" w:rsidRDefault="00CE4454" w:rsidP="007F1D0B">
      <w:pPr>
        <w:pStyle w:val="Heading2"/>
      </w:pPr>
      <w:r>
        <w:t>PROJECTS</w:t>
      </w:r>
    </w:p>
    <w:p w14:paraId="37BC7209" w14:textId="526B769B" w:rsidR="007F1D0B" w:rsidRDefault="007F1D0B" w:rsidP="007F1D0B">
      <w:pPr>
        <w:pStyle w:val="smallspace"/>
      </w:pPr>
    </w:p>
    <w:p w14:paraId="7B86715E" w14:textId="246A012C" w:rsidR="007F1D0B" w:rsidRPr="00222939" w:rsidRDefault="00CE4454" w:rsidP="00CE4454">
      <w:pPr>
        <w:pStyle w:val="Heading3"/>
      </w:pPr>
      <w:proofErr w:type="spellStart"/>
      <w:r w:rsidRPr="00CE4454">
        <w:t>LifeBlood</w:t>
      </w:r>
      <w:proofErr w:type="spellEnd"/>
      <w:r w:rsidRPr="00CE4454">
        <w:t xml:space="preserve"> - Blood Donation Management System</w:t>
      </w:r>
    </w:p>
    <w:p w14:paraId="48A59549" w14:textId="4F92D962" w:rsidR="00CE4454" w:rsidRPr="00CE4454" w:rsidRDefault="00CE4454" w:rsidP="00CE4454">
      <w:pPr>
        <w:pStyle w:val="ListBullet"/>
        <w:numPr>
          <w:ilvl w:val="0"/>
          <w:numId w:val="0"/>
        </w:numPr>
        <w:rPr>
          <w:i/>
          <w:iCs/>
        </w:rPr>
      </w:pPr>
      <w:r w:rsidRPr="00CE4454">
        <w:rPr>
          <w:i/>
          <w:iCs/>
        </w:rPr>
        <w:t>Flutter, Firebase, Supabase, Twilio</w:t>
      </w:r>
    </w:p>
    <w:p w14:paraId="6DCE8D92" w14:textId="3DDAC00D" w:rsidR="00CE4454" w:rsidRDefault="0009622B" w:rsidP="00CE4454">
      <w:pPr>
        <w:pStyle w:val="ListBullet"/>
        <w:numPr>
          <w:ilvl w:val="0"/>
          <w:numId w:val="0"/>
        </w:numPr>
      </w:pPr>
      <w:r w:rsidRPr="00C427B8">
        <w:t>A dual application system (mobile for donors, desktop for hospital staff) streamlining blood donation management</w:t>
      </w:r>
      <w:r w:rsidR="00CE4454" w:rsidRPr="00CE4454">
        <w:t>.</w:t>
      </w:r>
    </w:p>
    <w:p w14:paraId="483BC34B" w14:textId="0CAAC9BB" w:rsidR="0009622B" w:rsidRDefault="0009622B" w:rsidP="0009622B">
      <w:pPr>
        <w:pStyle w:val="ListBullet"/>
        <w:numPr>
          <w:ilvl w:val="0"/>
          <w:numId w:val="0"/>
        </w:numPr>
        <w:jc w:val="left"/>
      </w:pPr>
      <w:r w:rsidRPr="00CE4454">
        <w:t>GitHub</w:t>
      </w:r>
      <w:r>
        <w:t xml:space="preserve"> (mobile)</w:t>
      </w:r>
      <w:r w:rsidRPr="00CE4454">
        <w:t>:</w:t>
      </w:r>
      <w:r>
        <w:t xml:space="preserve"> </w:t>
      </w:r>
      <w:hyperlink r:id="rId22" w:history="1">
        <w:proofErr w:type="spellStart"/>
        <w:r w:rsidRPr="00652A4C">
          <w:rPr>
            <w:rStyle w:val="Hyperlink"/>
          </w:rPr>
          <w:t>LifeBlood</w:t>
        </w:r>
        <w:proofErr w:type="spellEnd"/>
        <w:r w:rsidRPr="00652A4C">
          <w:rPr>
            <w:rStyle w:val="Hyperlink"/>
          </w:rPr>
          <w:t>-Blood-Donation-App (mobile)</w:t>
        </w:r>
      </w:hyperlink>
    </w:p>
    <w:p w14:paraId="11F4E4E0" w14:textId="1728493D" w:rsidR="007F1D0B" w:rsidRDefault="0009622B" w:rsidP="0009622B">
      <w:pPr>
        <w:pStyle w:val="ListBullet"/>
        <w:numPr>
          <w:ilvl w:val="0"/>
          <w:numId w:val="0"/>
        </w:numPr>
        <w:jc w:val="left"/>
      </w:pPr>
      <w:r>
        <w:t xml:space="preserve">GitHub (desktop): </w:t>
      </w:r>
      <w:hyperlink r:id="rId23" w:history="1">
        <w:proofErr w:type="spellStart"/>
        <w:r w:rsidRPr="00652A4C">
          <w:rPr>
            <w:rStyle w:val="Hyperlink"/>
          </w:rPr>
          <w:t>LifeBlood</w:t>
        </w:r>
        <w:proofErr w:type="spellEnd"/>
        <w:r w:rsidRPr="00652A4C">
          <w:rPr>
            <w:rStyle w:val="Hyperlink"/>
          </w:rPr>
          <w:t>-Blood-Donation-</w:t>
        </w:r>
        <w:proofErr w:type="spellStart"/>
        <w:r w:rsidRPr="00652A4C">
          <w:rPr>
            <w:rStyle w:val="Hyperlink"/>
          </w:rPr>
          <w:t>DesktopApp</w:t>
        </w:r>
        <w:proofErr w:type="spellEnd"/>
        <w:r w:rsidRPr="00652A4C">
          <w:rPr>
            <w:rStyle w:val="Hyperlink"/>
          </w:rPr>
          <w:t xml:space="preserve"> (desktop)</w:t>
        </w:r>
      </w:hyperlink>
    </w:p>
    <w:p w14:paraId="7AFD0F68" w14:textId="77777777" w:rsidR="007F1D0B" w:rsidRDefault="007F1D0B" w:rsidP="007F1D0B">
      <w:pPr>
        <w:pStyle w:val="smallspace"/>
      </w:pPr>
    </w:p>
    <w:p w14:paraId="7F3970D1" w14:textId="4CE735A9" w:rsidR="00E575AA" w:rsidRPr="00222939" w:rsidRDefault="00E575AA" w:rsidP="00E575AA">
      <w:pPr>
        <w:pStyle w:val="Heading3"/>
      </w:pPr>
      <w:r w:rsidRPr="00E575AA">
        <w:t>ShuttleMaster - NSBM Transportation App</w:t>
      </w:r>
    </w:p>
    <w:p w14:paraId="59A9F1F1" w14:textId="33A695B3" w:rsidR="00E575AA" w:rsidRPr="00CE4454" w:rsidRDefault="00E575AA" w:rsidP="00E575AA">
      <w:pPr>
        <w:pStyle w:val="ListBullet"/>
        <w:numPr>
          <w:ilvl w:val="0"/>
          <w:numId w:val="0"/>
        </w:numPr>
        <w:rPr>
          <w:i/>
          <w:iCs/>
        </w:rPr>
      </w:pPr>
      <w:r w:rsidRPr="00E575AA">
        <w:rPr>
          <w:i/>
          <w:iCs/>
        </w:rPr>
        <w:t>Flutter, Firebase, Twilio, Stripe, Node.js</w:t>
      </w:r>
    </w:p>
    <w:p w14:paraId="0678F7CD" w14:textId="7F8575C4" w:rsidR="0009622B" w:rsidRDefault="0009622B" w:rsidP="0009622B">
      <w:pPr>
        <w:pStyle w:val="ListBullet"/>
        <w:numPr>
          <w:ilvl w:val="0"/>
          <w:numId w:val="0"/>
        </w:numPr>
        <w:jc w:val="left"/>
      </w:pPr>
      <w:r w:rsidRPr="00C427B8">
        <w:t>Mobile app for NSBM students/lecturers providing real-time bus schedules, online booking, secure payments, and communication features</w:t>
      </w:r>
      <w:r w:rsidRPr="00E575AA">
        <w:t>.</w:t>
      </w:r>
    </w:p>
    <w:p w14:paraId="431F144A" w14:textId="77777777" w:rsidR="00E65E1D" w:rsidRDefault="0009622B" w:rsidP="00E65E1D">
      <w:pPr>
        <w:pStyle w:val="ListBullet"/>
        <w:numPr>
          <w:ilvl w:val="0"/>
          <w:numId w:val="0"/>
        </w:numPr>
        <w:jc w:val="left"/>
      </w:pPr>
      <w:r w:rsidRPr="00E575AA">
        <w:t xml:space="preserve">GitHub: </w:t>
      </w:r>
      <w:hyperlink r:id="rId24" w:history="1">
        <w:r w:rsidRPr="00652A4C">
          <w:rPr>
            <w:rStyle w:val="Hyperlink"/>
          </w:rPr>
          <w:t>ShuttleMaster-Bus-Ticket-Booking-App</w:t>
        </w:r>
      </w:hyperlink>
    </w:p>
    <w:p w14:paraId="1A5A3E2A" w14:textId="77777777" w:rsidR="00E65E1D" w:rsidRDefault="00E65E1D" w:rsidP="00E65E1D">
      <w:pPr>
        <w:pStyle w:val="smallspace"/>
      </w:pPr>
    </w:p>
    <w:p w14:paraId="130F9E96" w14:textId="77777777" w:rsidR="00E65E1D" w:rsidRPr="00222939" w:rsidRDefault="00E65E1D" w:rsidP="00E65E1D">
      <w:pPr>
        <w:pStyle w:val="Heading3"/>
      </w:pPr>
      <w:r w:rsidRPr="00C427B8">
        <w:t>GO-SURF.LK</w:t>
      </w:r>
      <w:r>
        <w:t xml:space="preserve"> </w:t>
      </w:r>
      <w:r w:rsidRPr="00E575AA">
        <w:t xml:space="preserve">- Online </w:t>
      </w:r>
      <w:r>
        <w:t xml:space="preserve">Surfboard Renting </w:t>
      </w:r>
      <w:r w:rsidRPr="00E575AA">
        <w:t>System</w:t>
      </w:r>
    </w:p>
    <w:p w14:paraId="5943A55A" w14:textId="77777777" w:rsidR="00E65E1D" w:rsidRPr="00CE4454" w:rsidRDefault="00E65E1D" w:rsidP="00E65E1D">
      <w:pPr>
        <w:pStyle w:val="ListBullet"/>
        <w:numPr>
          <w:ilvl w:val="0"/>
          <w:numId w:val="0"/>
        </w:numPr>
        <w:rPr>
          <w:i/>
          <w:iCs/>
        </w:rPr>
      </w:pPr>
      <w:r w:rsidRPr="00C427B8">
        <w:rPr>
          <w:i/>
          <w:iCs/>
        </w:rPr>
        <w:t>HTML, CSS, JavaScript, PHP, MySQL</w:t>
      </w:r>
    </w:p>
    <w:p w14:paraId="132B44C4" w14:textId="77777777" w:rsidR="00E65E1D" w:rsidRDefault="00E65E1D" w:rsidP="00E65E1D">
      <w:pPr>
        <w:pStyle w:val="ListBullet"/>
        <w:numPr>
          <w:ilvl w:val="0"/>
          <w:numId w:val="0"/>
        </w:numPr>
        <w:jc w:val="left"/>
      </w:pPr>
      <w:r w:rsidRPr="00C427B8">
        <w:t>Online platform for surfboard rentals, offering user management, order tracking, feedback, an admin panel, and surfing training</w:t>
      </w:r>
      <w:r>
        <w:t>.</w:t>
      </w:r>
    </w:p>
    <w:p w14:paraId="701B1D45" w14:textId="4D6742C0" w:rsidR="00E575AA" w:rsidRDefault="00E65E1D" w:rsidP="0009622B">
      <w:pPr>
        <w:pStyle w:val="ListBullet"/>
        <w:numPr>
          <w:ilvl w:val="0"/>
          <w:numId w:val="0"/>
        </w:numPr>
        <w:jc w:val="left"/>
      </w:pPr>
      <w:r w:rsidRPr="00E575AA">
        <w:t xml:space="preserve">GitHub: </w:t>
      </w:r>
      <w:hyperlink r:id="rId25" w:history="1">
        <w:r w:rsidRPr="00652A4C">
          <w:rPr>
            <w:rStyle w:val="Hyperlink"/>
          </w:rPr>
          <w:t>GO-SURF-Surfboard-Renting-Website</w:t>
        </w:r>
      </w:hyperlink>
    </w:p>
    <w:p w14:paraId="77C29776" w14:textId="77777777" w:rsidR="00E575AA" w:rsidRDefault="00E575AA" w:rsidP="007F1D0B">
      <w:pPr>
        <w:pStyle w:val="smallspace"/>
      </w:pPr>
    </w:p>
    <w:p w14:paraId="31F04C91" w14:textId="43D1A1D2" w:rsidR="00E575AA" w:rsidRPr="00222939" w:rsidRDefault="00E575AA" w:rsidP="00E575AA">
      <w:pPr>
        <w:pStyle w:val="Heading3"/>
      </w:pPr>
      <w:proofErr w:type="spellStart"/>
      <w:r w:rsidRPr="00E575AA">
        <w:t>SilverKnight</w:t>
      </w:r>
      <w:proofErr w:type="spellEnd"/>
      <w:r w:rsidRPr="00E575AA">
        <w:t xml:space="preserve"> Cinema - Online Movie Booking System</w:t>
      </w:r>
    </w:p>
    <w:p w14:paraId="6AB615D7" w14:textId="7EEFCBF6" w:rsidR="00E575AA" w:rsidRPr="00CE4454" w:rsidRDefault="00E575AA" w:rsidP="00E575AA">
      <w:pPr>
        <w:pStyle w:val="ListBullet"/>
        <w:numPr>
          <w:ilvl w:val="0"/>
          <w:numId w:val="0"/>
        </w:numPr>
        <w:rPr>
          <w:i/>
          <w:iCs/>
        </w:rPr>
      </w:pPr>
      <w:r w:rsidRPr="00E575AA">
        <w:rPr>
          <w:i/>
          <w:iCs/>
        </w:rPr>
        <w:t>Java, JSP/Servlet, HTML, CSS, JS, MS SQL Server</w:t>
      </w:r>
    </w:p>
    <w:p w14:paraId="57C71C06" w14:textId="77777777" w:rsidR="00B358E8" w:rsidRDefault="00B358E8" w:rsidP="00B358E8">
      <w:pPr>
        <w:pStyle w:val="ListBullet"/>
        <w:numPr>
          <w:ilvl w:val="0"/>
          <w:numId w:val="0"/>
        </w:numPr>
        <w:jc w:val="left"/>
      </w:pPr>
      <w:r w:rsidRPr="00C427B8">
        <w:t>Web-based movie ticket booking system with online booking, secure payments, seat selection, and admin tools for cinema operations</w:t>
      </w:r>
      <w:r>
        <w:t>.</w:t>
      </w:r>
    </w:p>
    <w:p w14:paraId="0D42D771" w14:textId="0C8AE4E7" w:rsidR="00E575AA" w:rsidRDefault="00B358E8" w:rsidP="00B358E8">
      <w:pPr>
        <w:pStyle w:val="ListBullet"/>
        <w:numPr>
          <w:ilvl w:val="0"/>
          <w:numId w:val="0"/>
        </w:numPr>
        <w:jc w:val="left"/>
      </w:pPr>
      <w:r w:rsidRPr="00E575AA">
        <w:t xml:space="preserve">GitHub: </w:t>
      </w:r>
      <w:hyperlink r:id="rId26" w:history="1">
        <w:proofErr w:type="spellStart"/>
        <w:r w:rsidRPr="00652A4C">
          <w:rPr>
            <w:rStyle w:val="Hyperlink"/>
          </w:rPr>
          <w:t>SilverKnightCinema</w:t>
        </w:r>
        <w:proofErr w:type="spellEnd"/>
        <w:r w:rsidRPr="00652A4C">
          <w:rPr>
            <w:rStyle w:val="Hyperlink"/>
          </w:rPr>
          <w:t>-Movie-Ticket-Booking-Website</w:t>
        </w:r>
      </w:hyperlink>
    </w:p>
    <w:p w14:paraId="77B9E76E" w14:textId="77777777" w:rsidR="00E575AA" w:rsidRDefault="00E575AA" w:rsidP="007F1D0B">
      <w:pPr>
        <w:pStyle w:val="smallspace"/>
      </w:pPr>
    </w:p>
    <w:p w14:paraId="370CAF5E" w14:textId="77777777" w:rsidR="00E575AA" w:rsidRPr="00222939" w:rsidRDefault="00E575AA" w:rsidP="00E575AA">
      <w:pPr>
        <w:pStyle w:val="Heading3"/>
      </w:pPr>
      <w:proofErr w:type="spellStart"/>
      <w:r w:rsidRPr="00E575AA">
        <w:t>ChillSync</w:t>
      </w:r>
      <w:proofErr w:type="spellEnd"/>
      <w:r w:rsidRPr="00E575AA">
        <w:t xml:space="preserve"> - IoT Cold Chain Monitoring</w:t>
      </w:r>
    </w:p>
    <w:p w14:paraId="7CB068E9" w14:textId="77777777" w:rsidR="00E575AA" w:rsidRPr="00CE4454" w:rsidRDefault="00E575AA" w:rsidP="00E575AA">
      <w:pPr>
        <w:pStyle w:val="ListBullet"/>
        <w:numPr>
          <w:ilvl w:val="0"/>
          <w:numId w:val="0"/>
        </w:numPr>
        <w:rPr>
          <w:i/>
          <w:iCs/>
        </w:rPr>
      </w:pPr>
      <w:r w:rsidRPr="00E575AA">
        <w:rPr>
          <w:i/>
          <w:iCs/>
        </w:rPr>
        <w:t>Flutter, Firebase, Google Apps Script, Arduino</w:t>
      </w:r>
    </w:p>
    <w:p w14:paraId="3FBB8511" w14:textId="77777777" w:rsidR="00A97856" w:rsidRDefault="00A97856" w:rsidP="00A97856">
      <w:pPr>
        <w:pStyle w:val="ListBullet"/>
        <w:numPr>
          <w:ilvl w:val="0"/>
          <w:numId w:val="0"/>
        </w:numPr>
        <w:jc w:val="left"/>
      </w:pPr>
      <w:r w:rsidRPr="00C427B8">
        <w:t>IoT-driven cold chain monitoring system with a mobile app</w:t>
      </w:r>
      <w:r>
        <w:t xml:space="preserve"> </w:t>
      </w:r>
      <w:r w:rsidRPr="00C427B8">
        <w:t>that tracks environmental conditions in real-time to ensure food safety and prevent spoilage</w:t>
      </w:r>
      <w:r w:rsidRPr="00E575AA">
        <w:t>.</w:t>
      </w:r>
    </w:p>
    <w:p w14:paraId="443E424F" w14:textId="17ECABC7" w:rsidR="00E575AA" w:rsidRDefault="00A97856" w:rsidP="00A97856">
      <w:pPr>
        <w:pStyle w:val="ListBullet"/>
        <w:numPr>
          <w:ilvl w:val="0"/>
          <w:numId w:val="0"/>
        </w:numPr>
        <w:jc w:val="left"/>
      </w:pPr>
      <w:r w:rsidRPr="00E575AA">
        <w:t xml:space="preserve">GitHub: </w:t>
      </w:r>
      <w:hyperlink r:id="rId27" w:history="1">
        <w:proofErr w:type="spellStart"/>
        <w:r w:rsidRPr="00652A4C">
          <w:rPr>
            <w:rStyle w:val="Hyperlink"/>
          </w:rPr>
          <w:t>ChillSync</w:t>
        </w:r>
        <w:proofErr w:type="spellEnd"/>
        <w:r w:rsidRPr="00652A4C">
          <w:rPr>
            <w:rStyle w:val="Hyperlink"/>
          </w:rPr>
          <w:t>-App-Cold-Chain-Monitoring-System</w:t>
        </w:r>
      </w:hyperlink>
    </w:p>
    <w:p w14:paraId="262405EC" w14:textId="2721C2C1" w:rsidR="008A639F" w:rsidRPr="007F1D0B" w:rsidRDefault="008A639F" w:rsidP="00E575AA">
      <w:pPr>
        <w:pStyle w:val="ListBullet"/>
        <w:numPr>
          <w:ilvl w:val="0"/>
          <w:numId w:val="0"/>
        </w:numPr>
      </w:pPr>
    </w:p>
    <w:sectPr w:rsidR="008A639F" w:rsidRPr="007F1D0B" w:rsidSect="008A639F">
      <w:pgSz w:w="12240" w:h="15840" w:code="1"/>
      <w:pgMar w:top="720" w:right="720" w:bottom="720" w:left="39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7F8508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F698A"/>
    <w:multiLevelType w:val="hybridMultilevel"/>
    <w:tmpl w:val="4B768696"/>
    <w:lvl w:ilvl="0" w:tplc="51D4AD42">
      <w:start w:val="1"/>
      <w:numFmt w:val="bullet"/>
      <w:pStyle w:val="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918592">
    <w:abstractNumId w:val="2"/>
  </w:num>
  <w:num w:numId="2" w16cid:durableId="1641156415">
    <w:abstractNumId w:val="1"/>
  </w:num>
  <w:num w:numId="3" w16cid:durableId="1355763845">
    <w:abstractNumId w:val="3"/>
  </w:num>
  <w:num w:numId="4" w16cid:durableId="1841894407">
    <w:abstractNumId w:val="0"/>
  </w:num>
  <w:num w:numId="5" w16cid:durableId="8077501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454"/>
    <w:rsid w:val="000003B5"/>
    <w:rsid w:val="00003BEA"/>
    <w:rsid w:val="000108BB"/>
    <w:rsid w:val="000137FD"/>
    <w:rsid w:val="00033A17"/>
    <w:rsid w:val="00036F36"/>
    <w:rsid w:val="0004420E"/>
    <w:rsid w:val="0004548C"/>
    <w:rsid w:val="000543A4"/>
    <w:rsid w:val="00061B0D"/>
    <w:rsid w:val="00094E49"/>
    <w:rsid w:val="0009622B"/>
    <w:rsid w:val="000A2C8A"/>
    <w:rsid w:val="000A3138"/>
    <w:rsid w:val="000A4D09"/>
    <w:rsid w:val="00100DD3"/>
    <w:rsid w:val="00117AB9"/>
    <w:rsid w:val="00120713"/>
    <w:rsid w:val="00121591"/>
    <w:rsid w:val="00131A66"/>
    <w:rsid w:val="00132F4A"/>
    <w:rsid w:val="00166CEC"/>
    <w:rsid w:val="001700E7"/>
    <w:rsid w:val="00180C25"/>
    <w:rsid w:val="001A32F0"/>
    <w:rsid w:val="001F3C1A"/>
    <w:rsid w:val="00222939"/>
    <w:rsid w:val="0022523E"/>
    <w:rsid w:val="00231ACB"/>
    <w:rsid w:val="00252FAC"/>
    <w:rsid w:val="00257458"/>
    <w:rsid w:val="0026329D"/>
    <w:rsid w:val="002B5E81"/>
    <w:rsid w:val="002D33D7"/>
    <w:rsid w:val="002D511A"/>
    <w:rsid w:val="003145B5"/>
    <w:rsid w:val="0031486B"/>
    <w:rsid w:val="00352B92"/>
    <w:rsid w:val="0038690C"/>
    <w:rsid w:val="00387A4F"/>
    <w:rsid w:val="003A49E4"/>
    <w:rsid w:val="003B312A"/>
    <w:rsid w:val="003C3799"/>
    <w:rsid w:val="003D2673"/>
    <w:rsid w:val="003E234B"/>
    <w:rsid w:val="00400256"/>
    <w:rsid w:val="0041355E"/>
    <w:rsid w:val="00426DCB"/>
    <w:rsid w:val="00437BA0"/>
    <w:rsid w:val="00441D68"/>
    <w:rsid w:val="00452E29"/>
    <w:rsid w:val="004642C4"/>
    <w:rsid w:val="00473080"/>
    <w:rsid w:val="00483B99"/>
    <w:rsid w:val="00496E58"/>
    <w:rsid w:val="004A15A3"/>
    <w:rsid w:val="004A1821"/>
    <w:rsid w:val="004B79F8"/>
    <w:rsid w:val="004D6A4E"/>
    <w:rsid w:val="00500FC7"/>
    <w:rsid w:val="005176EF"/>
    <w:rsid w:val="00532217"/>
    <w:rsid w:val="005572B5"/>
    <w:rsid w:val="00562077"/>
    <w:rsid w:val="005933EA"/>
    <w:rsid w:val="00597748"/>
    <w:rsid w:val="005E026C"/>
    <w:rsid w:val="005E3CBF"/>
    <w:rsid w:val="005F0878"/>
    <w:rsid w:val="005F2437"/>
    <w:rsid w:val="00632A99"/>
    <w:rsid w:val="00655EDD"/>
    <w:rsid w:val="00666962"/>
    <w:rsid w:val="00673240"/>
    <w:rsid w:val="006B4052"/>
    <w:rsid w:val="00791B56"/>
    <w:rsid w:val="007B786E"/>
    <w:rsid w:val="007C0167"/>
    <w:rsid w:val="007F06FC"/>
    <w:rsid w:val="007F1D0B"/>
    <w:rsid w:val="007F7D13"/>
    <w:rsid w:val="0080542C"/>
    <w:rsid w:val="00857D4A"/>
    <w:rsid w:val="00862CE4"/>
    <w:rsid w:val="00864549"/>
    <w:rsid w:val="0088126A"/>
    <w:rsid w:val="008A3FAD"/>
    <w:rsid w:val="008A639F"/>
    <w:rsid w:val="008C57C3"/>
    <w:rsid w:val="008D1B7E"/>
    <w:rsid w:val="008E351A"/>
    <w:rsid w:val="008F5ACA"/>
    <w:rsid w:val="00922397"/>
    <w:rsid w:val="00926078"/>
    <w:rsid w:val="00951F6F"/>
    <w:rsid w:val="00981681"/>
    <w:rsid w:val="00990B37"/>
    <w:rsid w:val="009C6420"/>
    <w:rsid w:val="00A17617"/>
    <w:rsid w:val="00A179B1"/>
    <w:rsid w:val="00A656A3"/>
    <w:rsid w:val="00A76F7C"/>
    <w:rsid w:val="00A85E9B"/>
    <w:rsid w:val="00A97856"/>
    <w:rsid w:val="00AF2E5F"/>
    <w:rsid w:val="00B049F7"/>
    <w:rsid w:val="00B12410"/>
    <w:rsid w:val="00B358E8"/>
    <w:rsid w:val="00B85D4F"/>
    <w:rsid w:val="00B9124B"/>
    <w:rsid w:val="00B93D69"/>
    <w:rsid w:val="00BD1DD1"/>
    <w:rsid w:val="00BD5D35"/>
    <w:rsid w:val="00C04D94"/>
    <w:rsid w:val="00C24CD9"/>
    <w:rsid w:val="00C34715"/>
    <w:rsid w:val="00C41687"/>
    <w:rsid w:val="00C90575"/>
    <w:rsid w:val="00CE4454"/>
    <w:rsid w:val="00CE70CD"/>
    <w:rsid w:val="00CF149B"/>
    <w:rsid w:val="00CF56D4"/>
    <w:rsid w:val="00D416D3"/>
    <w:rsid w:val="00D725EE"/>
    <w:rsid w:val="00D743BB"/>
    <w:rsid w:val="00D920AB"/>
    <w:rsid w:val="00DE1B6C"/>
    <w:rsid w:val="00DF296F"/>
    <w:rsid w:val="00DF7585"/>
    <w:rsid w:val="00E575AA"/>
    <w:rsid w:val="00E65E1D"/>
    <w:rsid w:val="00E724A0"/>
    <w:rsid w:val="00E83B56"/>
    <w:rsid w:val="00E86B6F"/>
    <w:rsid w:val="00ED3D34"/>
    <w:rsid w:val="00EF311B"/>
    <w:rsid w:val="00F200A0"/>
    <w:rsid w:val="00F226F8"/>
    <w:rsid w:val="00F46600"/>
    <w:rsid w:val="00F83CC7"/>
    <w:rsid w:val="00F97A4C"/>
    <w:rsid w:val="00FF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B3E38"/>
  <w15:chartTrackingRefBased/>
  <w15:docId w15:val="{0C8F11C4-A64D-4AAB-B653-426A62C0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939"/>
    <w:pPr>
      <w:spacing w:after="0" w:line="240" w:lineRule="auto"/>
      <w:jc w:val="both"/>
    </w:pPr>
    <w:rPr>
      <w:rFonts w:cs="Open Sans"/>
      <w:color w:val="747474" w:themeColor="background2" w:themeShade="80"/>
      <w:position w:val="8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639F"/>
    <w:pPr>
      <w:outlineLvl w:val="0"/>
    </w:pPr>
    <w:rPr>
      <w:rFonts w:ascii="Open Sans" w:hAnsi="Open Sans"/>
      <w:b/>
    </w:rPr>
  </w:style>
  <w:style w:type="paragraph" w:styleId="Heading2">
    <w:name w:val="heading 2"/>
    <w:basedOn w:val="Normal"/>
    <w:next w:val="Normal"/>
    <w:link w:val="Heading2Char"/>
    <w:uiPriority w:val="9"/>
    <w:qFormat/>
    <w:rsid w:val="00CF56D4"/>
    <w:pPr>
      <w:jc w:val="left"/>
      <w:outlineLvl w:val="1"/>
    </w:pPr>
    <w:rPr>
      <w:b/>
      <w:caps/>
      <w:color w:val="0E2841" w:themeColor="text2"/>
      <w:spacing w:val="20"/>
      <w:kern w:val="48"/>
      <w:position w:val="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22939"/>
    <w:pPr>
      <w:outlineLvl w:val="2"/>
    </w:pPr>
    <w:rPr>
      <w:b/>
      <w:bCs/>
      <w:i/>
      <w:i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rsid w:val="00222939"/>
    <w:pPr>
      <w:tabs>
        <w:tab w:val="right" w:pos="9360"/>
      </w:tabs>
      <w:spacing w:after="80"/>
      <w:outlineLvl w:val="3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semiHidden/>
    <w:qFormat/>
    <w:rsid w:val="00033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1B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B7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F1D0B"/>
    <w:pPr>
      <w:jc w:val="left"/>
    </w:pPr>
    <w:rPr>
      <w:rFonts w:asciiTheme="majorHAnsi" w:hAnsiTheme="majorHAnsi"/>
      <w:b/>
      <w:caps/>
      <w:color w:val="0E2841" w:themeColor="text2"/>
      <w:spacing w:val="60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D0B"/>
    <w:rPr>
      <w:rFonts w:asciiTheme="majorHAnsi" w:hAnsiTheme="majorHAnsi" w:cs="Open Sans"/>
      <w:b/>
      <w:caps/>
      <w:color w:val="0E2841" w:themeColor="text2"/>
      <w:spacing w:val="60"/>
      <w:position w:val="8"/>
      <w:sz w:val="60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D0B"/>
    <w:pPr>
      <w:jc w:val="left"/>
    </w:pPr>
    <w:rPr>
      <w:caps/>
      <w:color w:val="0E2841" w:themeColor="text2"/>
      <w:spacing w:val="40"/>
    </w:rPr>
  </w:style>
  <w:style w:type="character" w:customStyle="1" w:styleId="SubtitleChar">
    <w:name w:val="Subtitle Char"/>
    <w:basedOn w:val="DefaultParagraphFont"/>
    <w:link w:val="Subtitle"/>
    <w:uiPriority w:val="11"/>
    <w:rsid w:val="007F1D0B"/>
    <w:rPr>
      <w:rFonts w:cs="Open Sans"/>
      <w:caps/>
      <w:color w:val="0E2841" w:themeColor="text2"/>
      <w:spacing w:val="40"/>
      <w:position w:val="8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F56D4"/>
    <w:rPr>
      <w:rFonts w:cs="Open Sans"/>
      <w:b/>
      <w:caps/>
      <w:color w:val="0E2841" w:themeColor="text2"/>
      <w:spacing w:val="20"/>
      <w:kern w:val="48"/>
      <w:position w:val="9"/>
      <w:sz w:val="28"/>
      <w:szCs w:val="2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A639F"/>
    <w:rPr>
      <w:rFonts w:ascii="Open Sans" w:hAnsi="Open Sans" w:cs="Open Sans"/>
      <w:b/>
      <w:color w:val="747474" w:themeColor="background2" w:themeShade="80"/>
      <w:position w:val="8"/>
      <w:sz w:val="24"/>
      <w:szCs w:val="24"/>
    </w:rPr>
  </w:style>
  <w:style w:type="paragraph" w:customStyle="1" w:styleId="Contactinfo">
    <w:name w:val="Contact info"/>
    <w:basedOn w:val="Normal"/>
    <w:qFormat/>
    <w:rsid w:val="007F1D0B"/>
    <w:rPr>
      <w:color w:val="auto"/>
      <w:sz w:val="22"/>
    </w:rPr>
  </w:style>
  <w:style w:type="paragraph" w:customStyle="1" w:styleId="smallspace">
    <w:name w:val="small space"/>
    <w:basedOn w:val="Normal"/>
    <w:qFormat/>
    <w:rsid w:val="007F1D0B"/>
    <w:rPr>
      <w:sz w:val="8"/>
    </w:rPr>
  </w:style>
  <w:style w:type="character" w:customStyle="1" w:styleId="Heading3Char">
    <w:name w:val="Heading 3 Char"/>
    <w:basedOn w:val="DefaultParagraphFont"/>
    <w:link w:val="Heading3"/>
    <w:uiPriority w:val="9"/>
    <w:rsid w:val="00222939"/>
    <w:rPr>
      <w:rFonts w:cs="Open Sans"/>
      <w:b/>
      <w:bCs/>
      <w:i/>
      <w:iCs/>
      <w:color w:val="747474" w:themeColor="background2" w:themeShade="80"/>
      <w:position w:val="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22939"/>
    <w:rPr>
      <w:rFonts w:cs="Open Sans"/>
      <w:color w:val="747474" w:themeColor="background2" w:themeShade="80"/>
      <w:position w:val="8"/>
      <w:sz w:val="21"/>
      <w:szCs w:val="24"/>
      <w:lang w:val="en-US"/>
    </w:rPr>
  </w:style>
  <w:style w:type="paragraph" w:styleId="ListBullet">
    <w:name w:val="List Bullet"/>
    <w:basedOn w:val="Normal"/>
    <w:uiPriority w:val="99"/>
    <w:rsid w:val="00222939"/>
    <w:pPr>
      <w:numPr>
        <w:numId w:val="4"/>
      </w:numPr>
      <w:ind w:left="720"/>
      <w:contextualSpacing/>
    </w:pPr>
  </w:style>
  <w:style w:type="paragraph" w:customStyle="1" w:styleId="Sidepanelinfo">
    <w:name w:val="Side panel info"/>
    <w:basedOn w:val="Normal"/>
    <w:qFormat/>
    <w:rsid w:val="00222939"/>
    <w:rPr>
      <w:color w:val="3A3A3A" w:themeColor="background2" w:themeShade="40"/>
      <w:sz w:val="22"/>
      <w:szCs w:val="28"/>
    </w:rPr>
  </w:style>
  <w:style w:type="character" w:styleId="Emphasis">
    <w:name w:val="Emphasis"/>
    <w:basedOn w:val="DefaultParagraphFont"/>
    <w:uiPriority w:val="20"/>
    <w:qFormat/>
    <w:rsid w:val="00222939"/>
    <w:rPr>
      <w:b/>
      <w:i w:val="0"/>
      <w:iCs/>
    </w:rPr>
  </w:style>
  <w:style w:type="paragraph" w:styleId="List">
    <w:name w:val="List"/>
    <w:basedOn w:val="Normal"/>
    <w:uiPriority w:val="99"/>
    <w:rsid w:val="00222939"/>
    <w:pPr>
      <w:numPr>
        <w:numId w:val="5"/>
      </w:numPr>
      <w:spacing w:after="80"/>
      <w:ind w:left="360"/>
    </w:pPr>
    <w:rPr>
      <w:sz w:val="22"/>
    </w:rPr>
  </w:style>
  <w:style w:type="paragraph" w:styleId="NormalWeb">
    <w:name w:val="Normal (Web)"/>
    <w:basedOn w:val="Normal"/>
    <w:uiPriority w:val="99"/>
    <w:semiHidden/>
    <w:unhideWhenUsed/>
    <w:rsid w:val="001A32F0"/>
    <w:rPr>
      <w:rFonts w:ascii="Times New Roman" w:hAnsi="Times New Roman"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DC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5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UminduH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github.com/ArvinFox/SilverKnightCinema---Movie-Ticket-Booking-Website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umindu-haputhanthri/" TargetMode="External"/><Relationship Id="rId17" Type="http://schemas.openxmlformats.org/officeDocument/2006/relationships/hyperlink" Target="https://github.com/UminduH" TargetMode="External"/><Relationship Id="rId25" Type="http://schemas.openxmlformats.org/officeDocument/2006/relationships/hyperlink" Target="https://github.com/ArvinFox/Go_Surf_Websit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umindu-haputhanthri/" TargetMode="Externa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umindu@example.com" TargetMode="External"/><Relationship Id="rId24" Type="http://schemas.openxmlformats.org/officeDocument/2006/relationships/hyperlink" Target="https://github.com/ArvinFox/ShuttleMaster-Bus-Ticket-Booking-App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umindu@example.com" TargetMode="External"/><Relationship Id="rId23" Type="http://schemas.openxmlformats.org/officeDocument/2006/relationships/hyperlink" Target="https://github.com/ArvinFox/LifeBlood-Blood-Donation-DesktopApp" TargetMode="External"/><Relationship Id="rId28" Type="http://schemas.openxmlformats.org/officeDocument/2006/relationships/fontTable" Target="fontTable.xml"/><Relationship Id="rId10" Type="http://schemas.openxmlformats.org/officeDocument/2006/relationships/hyperlink" Target="tel:+94741153063" TargetMode="Externa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hyperlink" Target="tel:+94741153063" TargetMode="External"/><Relationship Id="rId22" Type="http://schemas.openxmlformats.org/officeDocument/2006/relationships/hyperlink" Target="https://github.com/ArvinFox/LifeBlood-Blood-Donation-App" TargetMode="External"/><Relationship Id="rId27" Type="http://schemas.openxmlformats.org/officeDocument/2006/relationships/hyperlink" Target="https://github.com/UminduH/ChillSync_Ap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wUser\AppData\Roaming\Microsoft\Templates\Simple%20CFO%20resume.dotx" TargetMode="External"/></Relationships>
</file>

<file path=word/theme/theme1.xml><?xml version="1.0" encoding="utf-8"?>
<a:theme xmlns:a="http://schemas.openxmlformats.org/drawingml/2006/main" name="Office Theme">
  <a:themeElements>
    <a:clrScheme name="Professional Blu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2C56"/>
      </a:accent1>
      <a:accent2>
        <a:srgbClr val="7FA0F7"/>
      </a:accent2>
      <a:accent3>
        <a:srgbClr val="0043F1"/>
      </a:accent3>
      <a:accent4>
        <a:srgbClr val="EAEAEA"/>
      </a:accent4>
      <a:accent5>
        <a:srgbClr val="F2F3F3"/>
      </a:accent5>
      <a:accent6>
        <a:srgbClr val="D5DCE4"/>
      </a:accent6>
      <a:hlink>
        <a:srgbClr val="467886"/>
      </a:hlink>
      <a:folHlink>
        <a:srgbClr val="96607D"/>
      </a:folHlink>
    </a:clrScheme>
    <a:fontScheme name="Custom 17">
      <a:majorFont>
        <a:latin typeface="Aharoni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CED96A-D1C6-4972-9BE0-A7A8F8D269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E5CC82-1337-4481-ADF4-4F062AF653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2C8F19B-3371-4C5E-AFC2-722E19ACA5D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4.xml><?xml version="1.0" encoding="utf-8"?>
<ds:datastoreItem xmlns:ds="http://schemas.openxmlformats.org/officeDocument/2006/customXml" ds:itemID="{0148B961-C38E-459F-86CA-F3EF484BA43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CFO resume.dotx</Template>
  <TotalTime>40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Umindu Haputhanthri</dc:creator>
  <cp:keywords/>
  <dc:description/>
  <cp:lastModifiedBy>Umindu Haputhanthri</cp:lastModifiedBy>
  <cp:revision>41</cp:revision>
  <dcterms:created xsi:type="dcterms:W3CDTF">2025-05-23T04:52:00Z</dcterms:created>
  <dcterms:modified xsi:type="dcterms:W3CDTF">2025-05-27T11:42:00Z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5357000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
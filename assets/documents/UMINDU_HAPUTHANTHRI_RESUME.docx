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47F0A279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52E23F93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64F99969">
                <wp:simplePos x="0" y="0"/>
                <wp:positionH relativeFrom="page">
                  <wp:posOffset>236220</wp:posOffset>
                </wp:positionH>
                <wp:positionV relativeFrom="page">
                  <wp:posOffset>3886200</wp:posOffset>
                </wp:positionV>
                <wp:extent cx="1810385" cy="129540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635C68">
                            <w:pPr>
                              <w:pStyle w:val="Sidepanelinfo"/>
                              <w:jc w:val="left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P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306pt;width:142.55pt;height:10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635C68">
                      <w:pPr>
                        <w:pStyle w:val="Sidepanelinfo"/>
                        <w:jc w:val="left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P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0B4424E0">
                <wp:simplePos x="0" y="0"/>
                <wp:positionH relativeFrom="page">
                  <wp:posOffset>236220</wp:posOffset>
                </wp:positionH>
                <wp:positionV relativeFrom="page">
                  <wp:posOffset>5280660</wp:posOffset>
                </wp:positionV>
                <wp:extent cx="1810385" cy="21640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164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531DD04D" w14:textId="76CF8C5B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39CCF503" w14:textId="69A9897D" w:rsidR="007F1D0B" w:rsidRPr="007F1D0B" w:rsidRDefault="007F1D0B" w:rsidP="00222939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 w:rsidR="00CE4454">
                              <w:t>Script</w:t>
                            </w:r>
                            <w:r w:rsidR="009C4944">
                              <w:t>/TypeScript</w:t>
                            </w:r>
                          </w:p>
                          <w:p w14:paraId="06E0422B" w14:textId="326437AF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457296F" w14:textId="29F7BF97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EDD81E7" w14:textId="69464622" w:rsidR="007F1D0B" w:rsidRDefault="00CE4454" w:rsidP="00222939">
                            <w:pPr>
                              <w:pStyle w:val="List"/>
                            </w:pPr>
                            <w:r>
                              <w:t>SQL (MySQL)</w:t>
                            </w:r>
                          </w:p>
                          <w:p w14:paraId="58C06DEF" w14:textId="1F1C4C78" w:rsidR="00CE4454" w:rsidRDefault="00CE4454" w:rsidP="00222939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13EB7C88" w:rsidR="00CE4454" w:rsidRPr="007F1D0B" w:rsidRDefault="00CE4454" w:rsidP="00222939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83BB" id="_x0000_s1027" type="#_x0000_t202" style="position:absolute;left:0;text-align:left;margin-left:18.6pt;margin-top:415.8pt;width:142.55pt;height:170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531DD04D" w14:textId="76CF8C5B" w:rsidR="007F1D0B" w:rsidRPr="007F1D0B" w:rsidRDefault="00CE4454" w:rsidP="00222939">
                      <w:pPr>
                        <w:pStyle w:val="List"/>
                      </w:pPr>
                      <w:r>
                        <w:t>HTML/CSS</w:t>
                      </w:r>
                    </w:p>
                    <w:p w14:paraId="39CCF503" w14:textId="69A9897D" w:rsidR="007F1D0B" w:rsidRPr="007F1D0B" w:rsidRDefault="007F1D0B" w:rsidP="00222939">
                      <w:pPr>
                        <w:pStyle w:val="List"/>
                      </w:pPr>
                      <w:r w:rsidRPr="007F1D0B">
                        <w:t>Java</w:t>
                      </w:r>
                      <w:r w:rsidR="00CE4454">
                        <w:t>Script</w:t>
                      </w:r>
                      <w:r w:rsidR="009C4944">
                        <w:t>/TypeScript</w:t>
                      </w:r>
                    </w:p>
                    <w:p w14:paraId="06E0422B" w14:textId="326437AF" w:rsidR="007F1D0B" w:rsidRPr="007F1D0B" w:rsidRDefault="00CE4454" w:rsidP="00222939">
                      <w:pPr>
                        <w:pStyle w:val="List"/>
                      </w:pPr>
                      <w:r>
                        <w:t>PHP</w:t>
                      </w:r>
                    </w:p>
                    <w:p w14:paraId="6457296F" w14:textId="29F7BF97" w:rsidR="007F1D0B" w:rsidRPr="007F1D0B" w:rsidRDefault="00CE4454" w:rsidP="00222939">
                      <w:pPr>
                        <w:pStyle w:val="List"/>
                      </w:pPr>
                      <w:r>
                        <w:t>Java</w:t>
                      </w:r>
                    </w:p>
                    <w:p w14:paraId="7EDD81E7" w14:textId="69464622" w:rsidR="007F1D0B" w:rsidRDefault="00CE4454" w:rsidP="00222939">
                      <w:pPr>
                        <w:pStyle w:val="List"/>
                      </w:pPr>
                      <w:r>
                        <w:t>SQL (MySQL)</w:t>
                      </w:r>
                    </w:p>
                    <w:p w14:paraId="58C06DEF" w14:textId="1F1C4C78" w:rsidR="00CE4454" w:rsidRDefault="00CE4454" w:rsidP="00222939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13EB7C88" w:rsidR="00CE4454" w:rsidRPr="007F1D0B" w:rsidRDefault="00CE4454" w:rsidP="00222939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E09728D" wp14:editId="68531BEE">
                <wp:simplePos x="0" y="0"/>
                <wp:positionH relativeFrom="page">
                  <wp:posOffset>236220</wp:posOffset>
                </wp:positionH>
                <wp:positionV relativeFrom="page">
                  <wp:posOffset>7536180</wp:posOffset>
                </wp:positionV>
                <wp:extent cx="1810385" cy="146304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463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9B24" w14:textId="6E7287B5" w:rsidR="007F1D0B" w:rsidRPr="007F1D0B" w:rsidRDefault="00CE4454" w:rsidP="007F1D0B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734EB9E6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2E3E9648" w14:textId="1B4699BA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English</w:t>
                            </w:r>
                          </w:p>
                          <w:p w14:paraId="5ED233DD" w14:textId="2A20D9EF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411C9873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01115497" w14:textId="5412509E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Sinhala</w:t>
                            </w:r>
                          </w:p>
                          <w:p w14:paraId="012E9BC4" w14:textId="7359DD0F" w:rsidR="007F1D0B" w:rsidRPr="007F1D0B" w:rsidRDefault="00857D4A" w:rsidP="00CE4454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741A5E0B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3296B828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28D" id="_x0000_s1028" type="#_x0000_t202" style="position:absolute;left:0;text-align:left;margin-left:18.6pt;margin-top:593.4pt;width:142.55pt;height:115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" filled="f" stroked="f">
                <v:textbox>
                  <w:txbxContent>
                    <w:p w14:paraId="70EA9B24" w14:textId="6E7287B5" w:rsidR="007F1D0B" w:rsidRPr="007F1D0B" w:rsidRDefault="00CE4454" w:rsidP="007F1D0B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734EB9E6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2E3E9648" w14:textId="1B4699BA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English</w:t>
                      </w:r>
                    </w:p>
                    <w:p w14:paraId="5ED233DD" w14:textId="2A20D9EF" w:rsidR="007F1D0B" w:rsidRPr="007F1D0B" w:rsidRDefault="00CE4454" w:rsidP="00222939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411C9873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01115497" w14:textId="5412509E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Sinhala</w:t>
                      </w:r>
                    </w:p>
                    <w:p w14:paraId="012E9BC4" w14:textId="7359DD0F" w:rsidR="007F1D0B" w:rsidRPr="007F1D0B" w:rsidRDefault="00857D4A" w:rsidP="00CE4454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741A5E0B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3296B828" w14:textId="77777777" w:rsidR="007F1D0B" w:rsidRPr="007F1D0B" w:rsidRDefault="007F1D0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5FD70030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C269A">
                                <w:rPr>
                                  <w:rStyle w:val="Hyperlink"/>
                                  <w:u w:val="none"/>
                                </w:rPr>
                                <w:t xml:space="preserve">(+94) </w:t>
                              </w:r>
                              <w:r w:rsidR="00003BEA" w:rsidRPr="000C269A">
                                <w:rPr>
                                  <w:rStyle w:val="Hyperlink"/>
                                  <w:u w:val="none"/>
                                </w:rPr>
                                <w:t>74 115 3063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41AD153" w:rsidR="001A32F0" w:rsidRPr="000C269A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C269A">
                                <w:rPr>
                                  <w:rStyle w:val="Hyperlink"/>
                                  <w:u w:val="none"/>
                                </w:rPr>
                                <w:t>uminduvh@gmail.com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6DB97079" w14:textId="6B7B65F3" w:rsidR="00635C68" w:rsidRPr="000C269A" w:rsidRDefault="00635C68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2A16E68F" w14:textId="77777777" w:rsidR="00635C68" w:rsidRPr="00635C68" w:rsidRDefault="00635C68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0D83FE1A" w:rsidR="000003B5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LinkedIn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3E58FD14" w:rsidR="008A639F" w:rsidRPr="000C269A" w:rsidRDefault="00426DCB" w:rsidP="000A4D09">
                            <w:pPr>
                              <w:pStyle w:val="Contactinfo"/>
                              <w:ind w:left="444"/>
                            </w:pPr>
                            <w:hyperlink r:id="rId14" w:history="1">
                              <w:r w:rsidRPr="000C269A">
                                <w:rPr>
                                  <w:rStyle w:val="Hyperlink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95FF" id="Text Box 3" o:spid="_x0000_s1029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EFOoI/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0A4D09" w:rsidRPr="000C269A">
                          <w:rPr>
                            <w:rStyle w:val="Hyperlink"/>
                            <w:u w:val="none"/>
                          </w:rPr>
                          <w:t xml:space="preserve">(+94) </w:t>
                        </w:r>
                        <w:r w:rsidR="00003BEA" w:rsidRPr="000C269A">
                          <w:rPr>
                            <w:rStyle w:val="Hyperlink"/>
                            <w:u w:val="none"/>
                          </w:rPr>
                          <w:t>74 115 3063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41AD153" w:rsidR="001A32F0" w:rsidRPr="000C269A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6" w:history="1">
                        <w:r w:rsidR="002B5E81" w:rsidRPr="000C269A">
                          <w:rPr>
                            <w:rStyle w:val="Hyperlink"/>
                            <w:u w:val="none"/>
                          </w:rPr>
                          <w:t>uminduvh@gmail.com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6DB97079" w14:textId="6B7B65F3" w:rsidR="00635C68" w:rsidRPr="000C269A" w:rsidRDefault="00635C68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Pr="000C269A">
                          <w:rPr>
                            <w:rStyle w:val="Hyperlink"/>
                            <w:u w:val="none"/>
                          </w:rPr>
                          <w:t>Portfolio</w:t>
                        </w:r>
                      </w:hyperlink>
                    </w:p>
                    <w:p w14:paraId="2A16E68F" w14:textId="77777777" w:rsidR="00635C68" w:rsidRPr="00635C68" w:rsidRDefault="00635C68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464111FC" w14:textId="0D83FE1A" w:rsidR="000003B5" w:rsidRPr="000C269A" w:rsidRDefault="00426DCB" w:rsidP="000A4D09">
                      <w:pPr>
                        <w:pStyle w:val="Contactinfo"/>
                        <w:ind w:left="444"/>
                      </w:pPr>
                      <w:hyperlink r:id="rId18" w:history="1">
                        <w:r w:rsidRPr="000C269A">
                          <w:rPr>
                            <w:rStyle w:val="Hyperlink"/>
                            <w:u w:val="none"/>
                          </w:rPr>
                          <w:t>LinkedIn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3E58FD14" w:rsidR="008A639F" w:rsidRPr="000C269A" w:rsidRDefault="00426DCB" w:rsidP="000A4D09">
                      <w:pPr>
                        <w:pStyle w:val="Contactinfo"/>
                        <w:ind w:left="444"/>
                      </w:pPr>
                      <w:hyperlink r:id="rId19" w:history="1">
                        <w:r w:rsidRPr="000C269A">
                          <w:rPr>
                            <w:rStyle w:val="Hyperlink"/>
                            <w:u w:val="none"/>
                          </w:rPr>
                          <w:t>GitHub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2B066708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40E9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131A66" w:rsidRDefault="00121591" w:rsidP="00121591">
      <w:pPr>
        <w:pStyle w:val="Subtitle"/>
        <w:rPr>
          <w:sz w:val="24"/>
          <w:szCs w:val="32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5DB6D2FC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F5B20" w14:textId="1ED0E61A" w:rsidR="00426DCB" w:rsidRPr="00426DCB" w:rsidRDefault="00635C68" w:rsidP="00426DCB">
      <w:r w:rsidRPr="00635C68">
        <w:rPr>
          <w:i/>
          <w:iCs/>
        </w:rPr>
        <w:drawing>
          <wp:anchor distT="0" distB="0" distL="114300" distR="114300" simplePos="0" relativeHeight="251705344" behindDoc="1" locked="0" layoutInCell="1" allowOverlap="1" wp14:anchorId="4E1CD34A" wp14:editId="21F85BDC">
            <wp:simplePos x="0" y="0"/>
            <wp:positionH relativeFrom="column">
              <wp:posOffset>-2217420</wp:posOffset>
            </wp:positionH>
            <wp:positionV relativeFrom="paragraph">
              <wp:posOffset>704215</wp:posOffset>
            </wp:positionV>
            <wp:extent cx="228600" cy="228600"/>
            <wp:effectExtent l="0" t="0" r="0" b="0"/>
            <wp:wrapNone/>
            <wp:docPr id="179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6E58"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4383F340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454" w:rsidRPr="00CE4454">
        <w:t xml:space="preserve">Highly motivated and results-driven Software Engineering </w:t>
      </w:r>
      <w:proofErr w:type="gramStart"/>
      <w:r w:rsidR="00CE4454" w:rsidRPr="00CE4454">
        <w:t>student</w:t>
      </w:r>
      <w:proofErr w:type="gramEnd"/>
      <w:r w:rsidR="00CE4454" w:rsidRPr="00CE4454">
        <w:t xml:space="preserve"> seeking a challenging IT Internship to apply strong foundational knowledge in web and mobile development (Flutter, Java, PHP, JavaScript) and</w:t>
      </w:r>
      <w:r w:rsidR="00C24CD9">
        <w:t xml:space="preserve"> </w:t>
      </w:r>
      <w:r w:rsidR="00CE4454" w:rsidRPr="00CE4454">
        <w:t>contribute to innovative software solutions. Eager to leverage hands-on project experience in a dynamic professional environment to enhance skills and gain practical industry exposure</w:t>
      </w:r>
      <w:r w:rsidR="007F1D0B">
        <w:t>.</w:t>
      </w:r>
    </w:p>
    <w:p w14:paraId="21B16BCE" w14:textId="3DE0AB33" w:rsidR="007F1D0B" w:rsidRDefault="00635C68" w:rsidP="00222939">
      <w:r w:rsidRPr="00426DCB">
        <w:rPr>
          <w:noProof/>
        </w:rPr>
        <w:drawing>
          <wp:anchor distT="0" distB="0" distL="114300" distR="114300" simplePos="0" relativeHeight="251703296" behindDoc="1" locked="0" layoutInCell="1" allowOverlap="1" wp14:anchorId="778DB3C1" wp14:editId="17635A85">
            <wp:simplePos x="0" y="0"/>
            <wp:positionH relativeFrom="column">
              <wp:posOffset>-2217420</wp:posOffset>
            </wp:positionH>
            <wp:positionV relativeFrom="paragraph">
              <wp:posOffset>368935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1E2BF504">
            <wp:simplePos x="0" y="0"/>
            <wp:positionH relativeFrom="column">
              <wp:posOffset>-2217420</wp:posOffset>
            </wp:positionH>
            <wp:positionV relativeFrom="paragraph">
              <wp:posOffset>79375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96B78EE" w:rsidR="007F1D0B" w:rsidRDefault="00CE4454" w:rsidP="007F1D0B">
      <w:pPr>
        <w:pStyle w:val="Heading2"/>
      </w:pPr>
      <w:r>
        <w:t>PROJECTS</w:t>
      </w:r>
    </w:p>
    <w:p w14:paraId="37BC7209" w14:textId="6E8B4FF8" w:rsidR="007F1D0B" w:rsidRDefault="007F1D0B" w:rsidP="007F1D0B">
      <w:pPr>
        <w:pStyle w:val="smallspace"/>
      </w:pPr>
    </w:p>
    <w:p w14:paraId="7B86715E" w14:textId="19E75A68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50475A80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5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6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7AFD0F68" w14:textId="77777777" w:rsidR="007F1D0B" w:rsidRDefault="007F1D0B" w:rsidP="007F1D0B">
      <w:pPr>
        <w:pStyle w:val="smallspace"/>
      </w:pPr>
    </w:p>
    <w:p w14:paraId="7F3970D1" w14:textId="4CE735A9" w:rsidR="00E575AA" w:rsidRPr="00222939" w:rsidRDefault="00E575AA" w:rsidP="00E575AA">
      <w:pPr>
        <w:pStyle w:val="Heading3"/>
      </w:pPr>
      <w:r w:rsidRPr="00E575AA">
        <w:t>ShuttleMaster - NSBM Transportation App</w:t>
      </w:r>
    </w:p>
    <w:p w14:paraId="59A9F1F1" w14:textId="33A695B3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Twilio, Stripe, Node.js</w:t>
      </w:r>
    </w:p>
    <w:p w14:paraId="0678F7CD" w14:textId="7F8575C4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427B8">
        <w:t>Mobile app for NSBM students/lecturers providing real-time bus schedules, online booking, secure payments, and communication features</w:t>
      </w:r>
      <w:r w:rsidRPr="00E575AA">
        <w:t>.</w:t>
      </w:r>
    </w:p>
    <w:p w14:paraId="431F144A" w14:textId="77777777" w:rsidR="00E65E1D" w:rsidRDefault="0009622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r w:rsidRPr="00652A4C">
          <w:rPr>
            <w:rStyle w:val="Hyperlink"/>
          </w:rPr>
          <w:t>ShuttleMaster-Bus-Ticket-Booking-App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8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EEFCBF6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JS, MS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0D42D771" w14:textId="0C8AE4E7" w:rsidR="00E575AA" w:rsidRDefault="00B358E8" w:rsidP="00B358E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9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77B9E76E" w14:textId="77777777" w:rsidR="00E575AA" w:rsidRDefault="00E575AA" w:rsidP="007F1D0B">
      <w:pPr>
        <w:pStyle w:val="smallspace"/>
      </w:pPr>
    </w:p>
    <w:p w14:paraId="370CAF5E" w14:textId="77777777" w:rsidR="00E575AA" w:rsidRPr="00222939" w:rsidRDefault="00E575AA" w:rsidP="00E575AA">
      <w:pPr>
        <w:pStyle w:val="Heading3"/>
      </w:pPr>
      <w:proofErr w:type="spellStart"/>
      <w:r w:rsidRPr="00E575AA">
        <w:t>ChillSync</w:t>
      </w:r>
      <w:proofErr w:type="spellEnd"/>
      <w:r w:rsidRPr="00E575AA">
        <w:t xml:space="preserve"> - IoT Cold Chain Monitoring</w:t>
      </w:r>
    </w:p>
    <w:p w14:paraId="7CB068E9" w14:textId="77777777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Google Apps Script, Arduino</w:t>
      </w:r>
    </w:p>
    <w:p w14:paraId="3FBB8511" w14:textId="77777777" w:rsidR="00A97856" w:rsidRDefault="00A97856" w:rsidP="00A97856">
      <w:pPr>
        <w:pStyle w:val="ListBullet"/>
        <w:numPr>
          <w:ilvl w:val="0"/>
          <w:numId w:val="0"/>
        </w:numPr>
        <w:jc w:val="left"/>
      </w:pPr>
      <w:r w:rsidRPr="00C427B8">
        <w:t>IoT-driven cold chain monitoring system with a mobile app</w:t>
      </w:r>
      <w:r>
        <w:t xml:space="preserve"> </w:t>
      </w:r>
      <w:r w:rsidRPr="00C427B8">
        <w:t>that tracks environmental conditions in real-time to ensure food safety and prevent spoilage</w:t>
      </w:r>
      <w:r w:rsidRPr="00E575AA">
        <w:t>.</w:t>
      </w:r>
    </w:p>
    <w:p w14:paraId="443E424F" w14:textId="17ECABC7" w:rsidR="00E575AA" w:rsidRDefault="00A97856" w:rsidP="00A97856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30" w:history="1">
        <w:proofErr w:type="spellStart"/>
        <w:r w:rsidRPr="00652A4C">
          <w:rPr>
            <w:rStyle w:val="Hyperlink"/>
          </w:rPr>
          <w:t>ChillSync</w:t>
        </w:r>
        <w:proofErr w:type="spellEnd"/>
        <w:r w:rsidRPr="00652A4C">
          <w:rPr>
            <w:rStyle w:val="Hyperlink"/>
          </w:rPr>
          <w:t>-App-Cold-Chain-Monitoring-System</w:t>
        </w:r>
      </w:hyperlink>
    </w:p>
    <w:p w14:paraId="262405EC" w14:textId="2721C2C1" w:rsidR="008A639F" w:rsidRPr="007F1D0B" w:rsidRDefault="008A639F" w:rsidP="00E575AA">
      <w:pPr>
        <w:pStyle w:val="ListBullet"/>
        <w:numPr>
          <w:ilvl w:val="0"/>
          <w:numId w:val="0"/>
        </w:numPr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F850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0C269A"/>
    <w:rsid w:val="00100DD3"/>
    <w:rsid w:val="00117AB9"/>
    <w:rsid w:val="00120713"/>
    <w:rsid w:val="00121591"/>
    <w:rsid w:val="00131A66"/>
    <w:rsid w:val="00132F4A"/>
    <w:rsid w:val="00166CEC"/>
    <w:rsid w:val="001700E7"/>
    <w:rsid w:val="00175B85"/>
    <w:rsid w:val="00180C25"/>
    <w:rsid w:val="001A32F0"/>
    <w:rsid w:val="001A7525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3145B5"/>
    <w:rsid w:val="0031486B"/>
    <w:rsid w:val="00352B92"/>
    <w:rsid w:val="0038690C"/>
    <w:rsid w:val="00387A4F"/>
    <w:rsid w:val="003A49E4"/>
    <w:rsid w:val="003B312A"/>
    <w:rsid w:val="003C3799"/>
    <w:rsid w:val="003D2673"/>
    <w:rsid w:val="003E234B"/>
    <w:rsid w:val="00400256"/>
    <w:rsid w:val="0041355E"/>
    <w:rsid w:val="00426DCB"/>
    <w:rsid w:val="00437BA0"/>
    <w:rsid w:val="00441D68"/>
    <w:rsid w:val="00452E29"/>
    <w:rsid w:val="004642C4"/>
    <w:rsid w:val="00473080"/>
    <w:rsid w:val="00483B99"/>
    <w:rsid w:val="00496E58"/>
    <w:rsid w:val="004A15A3"/>
    <w:rsid w:val="004A1821"/>
    <w:rsid w:val="004B79F8"/>
    <w:rsid w:val="004D6A4E"/>
    <w:rsid w:val="00500FC7"/>
    <w:rsid w:val="005176EF"/>
    <w:rsid w:val="00532217"/>
    <w:rsid w:val="005572B5"/>
    <w:rsid w:val="00562077"/>
    <w:rsid w:val="005933EA"/>
    <w:rsid w:val="00597748"/>
    <w:rsid w:val="005E026C"/>
    <w:rsid w:val="005E3CBF"/>
    <w:rsid w:val="005F0878"/>
    <w:rsid w:val="005F2437"/>
    <w:rsid w:val="00632A99"/>
    <w:rsid w:val="00635C68"/>
    <w:rsid w:val="00655EDD"/>
    <w:rsid w:val="00666962"/>
    <w:rsid w:val="00673240"/>
    <w:rsid w:val="006B4052"/>
    <w:rsid w:val="00791B56"/>
    <w:rsid w:val="007B786E"/>
    <w:rsid w:val="007C0167"/>
    <w:rsid w:val="007F06FC"/>
    <w:rsid w:val="007F1D0B"/>
    <w:rsid w:val="007F7D13"/>
    <w:rsid w:val="0080542C"/>
    <w:rsid w:val="00857D4A"/>
    <w:rsid w:val="00862CE4"/>
    <w:rsid w:val="00864549"/>
    <w:rsid w:val="0088126A"/>
    <w:rsid w:val="008A3FAD"/>
    <w:rsid w:val="008A639F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C4944"/>
    <w:rsid w:val="009C6420"/>
    <w:rsid w:val="00A17617"/>
    <w:rsid w:val="00A179B1"/>
    <w:rsid w:val="00A656A3"/>
    <w:rsid w:val="00A76F7C"/>
    <w:rsid w:val="00A85E9B"/>
    <w:rsid w:val="00A97856"/>
    <w:rsid w:val="00AF2E5F"/>
    <w:rsid w:val="00B049F7"/>
    <w:rsid w:val="00B12410"/>
    <w:rsid w:val="00B358E8"/>
    <w:rsid w:val="00B85D4F"/>
    <w:rsid w:val="00B9124B"/>
    <w:rsid w:val="00B93D69"/>
    <w:rsid w:val="00BC6A26"/>
    <w:rsid w:val="00BD1DD1"/>
    <w:rsid w:val="00BD5D35"/>
    <w:rsid w:val="00C04D94"/>
    <w:rsid w:val="00C24CD9"/>
    <w:rsid w:val="00C34715"/>
    <w:rsid w:val="00C41687"/>
    <w:rsid w:val="00C90575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575AA"/>
    <w:rsid w:val="00E65E1D"/>
    <w:rsid w:val="00E724A0"/>
    <w:rsid w:val="00E83B56"/>
    <w:rsid w:val="00E86B6F"/>
    <w:rsid w:val="00ED3D34"/>
    <w:rsid w:val="00EF311B"/>
    <w:rsid w:val="00F200A0"/>
    <w:rsid w:val="00F226F8"/>
    <w:rsid w:val="00F46600"/>
    <w:rsid w:val="00F83CC7"/>
    <w:rsid w:val="00F97A4C"/>
    <w:rsid w:val="00FE4203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umindu-haputhanthri/" TargetMode="External"/><Relationship Id="rId18" Type="http://schemas.openxmlformats.org/officeDocument/2006/relationships/hyperlink" Target="https://www.linkedin.com/in/umindu-haputhanthri/" TargetMode="External"/><Relationship Id="rId26" Type="http://schemas.openxmlformats.org/officeDocument/2006/relationships/hyperlink" Target="https://github.com/ArvinFox/LifeBlood-Blood-Donation-DesktopAp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7" Type="http://schemas.openxmlformats.org/officeDocument/2006/relationships/settings" Target="settings.xml"/><Relationship Id="rId12" Type="http://schemas.openxmlformats.org/officeDocument/2006/relationships/hyperlink" Target="https://uminduh.github.io/" TargetMode="External"/><Relationship Id="rId17" Type="http://schemas.openxmlformats.org/officeDocument/2006/relationships/hyperlink" Target="https://uminduh.github.io/" TargetMode="External"/><Relationship Id="rId25" Type="http://schemas.openxmlformats.org/officeDocument/2006/relationships/hyperlink" Target="https://github.com/ArvinFox/LifeBlood-Blood-Donation-Ap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umindu@example.com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github.com/ArvinFox/SilverKnightCinema---Movie-Ticket-Booking-Websit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@example.com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tel:+94741153063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github.com/ArvinFox/Go_Surf_Website" TargetMode="External"/><Relationship Id="rId10" Type="http://schemas.openxmlformats.org/officeDocument/2006/relationships/hyperlink" Target="tel:+94741153063" TargetMode="External"/><Relationship Id="rId19" Type="http://schemas.openxmlformats.org/officeDocument/2006/relationships/hyperlink" Target="https://github.com/UminduH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https://github.com/UminduH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github.com/ArvinFox/ShuttleMaster-Bus-Ticket-Booking-App" TargetMode="External"/><Relationship Id="rId30" Type="http://schemas.openxmlformats.org/officeDocument/2006/relationships/hyperlink" Target="https://github.com/UminduH/ChillSync_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96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48</cp:revision>
  <cp:lastPrinted>2025-05-31T06:27:00Z</cp:lastPrinted>
  <dcterms:created xsi:type="dcterms:W3CDTF">2025-05-23T04:52:00Z</dcterms:created>
  <dcterms:modified xsi:type="dcterms:W3CDTF">2025-05-31T06:35:00Z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